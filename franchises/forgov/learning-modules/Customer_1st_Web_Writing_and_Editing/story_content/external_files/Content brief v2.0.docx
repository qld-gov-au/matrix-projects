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130A3" w14:textId="3641E1FB" w:rsidR="00017CD0" w:rsidRPr="003B2712" w:rsidRDefault="00C05340" w:rsidP="004833C9">
      <w:pPr>
        <w:pStyle w:val="Documenttitle"/>
        <w:pBdr>
          <w:bottom w:val="none" w:sz="0" w:space="0" w:color="auto"/>
        </w:pBdr>
        <w:tabs>
          <w:tab w:val="left" w:pos="5910"/>
        </w:tabs>
      </w:pPr>
      <w:r>
        <w:tab/>
      </w:r>
    </w:p>
    <w:p w14:paraId="62C3B926" w14:textId="77777777" w:rsidR="00265B1B" w:rsidRPr="003B2712" w:rsidRDefault="00265B1B" w:rsidP="004833C9">
      <w:pPr>
        <w:pStyle w:val="Documentsubtitle"/>
        <w:spacing w:line="240" w:lineRule="auto"/>
        <w:rPr>
          <w:rFonts w:cs="Arial"/>
        </w:rPr>
      </w:pPr>
    </w:p>
    <w:p w14:paraId="6BAE0658" w14:textId="24B86E18" w:rsidR="00DB4EA6" w:rsidRPr="00197FE1" w:rsidRDefault="007D689B" w:rsidP="004833C9">
      <w:pPr>
        <w:pStyle w:val="TOCHeading"/>
        <w:spacing w:before="0" w:after="240" w:line="240" w:lineRule="auto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Content brief</w:t>
      </w:r>
    </w:p>
    <w:p w14:paraId="6CA0A3FD" w14:textId="77777777" w:rsidR="007D689B" w:rsidRDefault="007D689B" w:rsidP="007D689B">
      <w:pPr>
        <w:pStyle w:val="Heading1"/>
      </w:pPr>
      <w:bookmarkStart w:id="0" w:name="_Toc393360638"/>
      <w:bookmarkEnd w:id="0"/>
      <w:r>
        <w:t>Overview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9C421C" w14:paraId="4B41A710" w14:textId="77777777" w:rsidTr="00AF4BB8">
        <w:tc>
          <w:tcPr>
            <w:tcW w:w="2547" w:type="dxa"/>
          </w:tcPr>
          <w:p w14:paraId="69C004A3" w14:textId="003D5D0D" w:rsidR="009C421C" w:rsidRPr="00AA4CAF" w:rsidRDefault="009C421C" w:rsidP="009C421C">
            <w:pPr>
              <w:rPr>
                <w:b/>
              </w:rPr>
            </w:pPr>
            <w:r>
              <w:rPr>
                <w:b/>
              </w:rPr>
              <w:t>Content brief no.</w:t>
            </w:r>
          </w:p>
        </w:tc>
        <w:tc>
          <w:tcPr>
            <w:tcW w:w="7081" w:type="dxa"/>
          </w:tcPr>
          <w:p w14:paraId="067ED86E" w14:textId="7A0ED9B9" w:rsidR="009C421C" w:rsidRDefault="009C421C" w:rsidP="009C421C">
            <w:r>
              <w:t xml:space="preserve">Insert agency-specific identifier </w:t>
            </w:r>
          </w:p>
        </w:tc>
      </w:tr>
      <w:tr w:rsidR="009C421C" w14:paraId="1DDE3030" w14:textId="77777777" w:rsidTr="00AF4BB8">
        <w:tc>
          <w:tcPr>
            <w:tcW w:w="2547" w:type="dxa"/>
          </w:tcPr>
          <w:p w14:paraId="6ABC72D5" w14:textId="7F09EA43" w:rsidR="009C421C" w:rsidRDefault="009C421C" w:rsidP="00963499">
            <w:pPr>
              <w:rPr>
                <w:b/>
              </w:rPr>
            </w:pPr>
            <w:r>
              <w:rPr>
                <w:b/>
              </w:rPr>
              <w:t>Page title</w:t>
            </w:r>
          </w:p>
        </w:tc>
        <w:tc>
          <w:tcPr>
            <w:tcW w:w="7081" w:type="dxa"/>
          </w:tcPr>
          <w:p w14:paraId="5A8E3D9A" w14:textId="26C389C4" w:rsidR="009C421C" w:rsidRDefault="009C421C" w:rsidP="00963499">
            <w:r>
              <w:t>Insert title of page</w:t>
            </w:r>
          </w:p>
        </w:tc>
      </w:tr>
      <w:tr w:rsidR="00E86FD7" w14:paraId="45185582" w14:textId="77777777" w:rsidTr="00AF4BB8">
        <w:tc>
          <w:tcPr>
            <w:tcW w:w="2547" w:type="dxa"/>
          </w:tcPr>
          <w:p w14:paraId="7D584B26" w14:textId="7E197F70" w:rsidR="00E86FD7" w:rsidRDefault="00A761B7" w:rsidP="00E86FD7">
            <w:pPr>
              <w:rPr>
                <w:b/>
              </w:rPr>
            </w:pPr>
            <w:r>
              <w:rPr>
                <w:b/>
              </w:rPr>
              <w:t>Page location</w:t>
            </w:r>
          </w:p>
        </w:tc>
        <w:tc>
          <w:tcPr>
            <w:tcW w:w="7081" w:type="dxa"/>
          </w:tcPr>
          <w:p w14:paraId="3F47EB3D" w14:textId="72FD43AA" w:rsidR="00E86FD7" w:rsidRDefault="00E86FD7" w:rsidP="00A761B7">
            <w:r>
              <w:t xml:space="preserve">Insert location </w:t>
            </w:r>
            <w:r w:rsidR="00A761B7">
              <w:t xml:space="preserve">of page </w:t>
            </w:r>
            <w:r>
              <w:t>on host website (</w:t>
            </w:r>
            <w:r w:rsidR="00A761B7">
              <w:t xml:space="preserve">use </w:t>
            </w:r>
            <w:r>
              <w:t xml:space="preserve">URL link or </w:t>
            </w:r>
            <w:r w:rsidR="00A761B7">
              <w:t xml:space="preserve">IA </w:t>
            </w:r>
            <w:r>
              <w:t>description)</w:t>
            </w:r>
          </w:p>
        </w:tc>
      </w:tr>
      <w:tr w:rsidR="00467596" w14:paraId="330FA16A" w14:textId="77777777" w:rsidTr="00AF4BB8">
        <w:tc>
          <w:tcPr>
            <w:tcW w:w="2547" w:type="dxa"/>
          </w:tcPr>
          <w:p w14:paraId="0027DC4B" w14:textId="462AD459" w:rsidR="00467596" w:rsidRPr="00AA4CAF" w:rsidRDefault="00467596" w:rsidP="00467596">
            <w:pPr>
              <w:rPr>
                <w:b/>
              </w:rPr>
            </w:pPr>
            <w:r>
              <w:rPr>
                <w:b/>
              </w:rPr>
              <w:t>Subject matter expert</w:t>
            </w:r>
          </w:p>
        </w:tc>
        <w:tc>
          <w:tcPr>
            <w:tcW w:w="7081" w:type="dxa"/>
          </w:tcPr>
          <w:p w14:paraId="143AE92A" w14:textId="77777777" w:rsidR="00467596" w:rsidRDefault="00467596" w:rsidP="00467596">
            <w:r>
              <w:t>Insert name and contact details</w:t>
            </w:r>
          </w:p>
        </w:tc>
      </w:tr>
      <w:tr w:rsidR="00467596" w14:paraId="045B2091" w14:textId="77777777" w:rsidTr="00AF4BB8">
        <w:tc>
          <w:tcPr>
            <w:tcW w:w="2547" w:type="dxa"/>
          </w:tcPr>
          <w:p w14:paraId="79B02758" w14:textId="77777777" w:rsidR="00467596" w:rsidRPr="00AA4CAF" w:rsidRDefault="00467596" w:rsidP="00467596">
            <w:pPr>
              <w:rPr>
                <w:b/>
              </w:rPr>
            </w:pPr>
            <w:r w:rsidRPr="00AA4CAF">
              <w:rPr>
                <w:b/>
              </w:rPr>
              <w:t xml:space="preserve">Editor </w:t>
            </w:r>
          </w:p>
        </w:tc>
        <w:tc>
          <w:tcPr>
            <w:tcW w:w="7081" w:type="dxa"/>
          </w:tcPr>
          <w:p w14:paraId="75E24417" w14:textId="77777777" w:rsidR="00467596" w:rsidRDefault="00467596" w:rsidP="00467596">
            <w:r>
              <w:t>Insert name and contact details</w:t>
            </w:r>
            <w:bookmarkStart w:id="1" w:name="_GoBack"/>
            <w:bookmarkEnd w:id="1"/>
          </w:p>
        </w:tc>
      </w:tr>
      <w:tr w:rsidR="00467596" w14:paraId="045F0E11" w14:textId="77777777" w:rsidTr="00AF4BB8">
        <w:tc>
          <w:tcPr>
            <w:tcW w:w="2547" w:type="dxa"/>
          </w:tcPr>
          <w:p w14:paraId="36FD180B" w14:textId="09286FC9" w:rsidR="00467596" w:rsidRPr="00AA4CAF" w:rsidRDefault="00467596" w:rsidP="00467596">
            <w:pPr>
              <w:rPr>
                <w:b/>
              </w:rPr>
            </w:pPr>
            <w:r>
              <w:rPr>
                <w:b/>
              </w:rPr>
              <w:t>Final approver</w:t>
            </w:r>
          </w:p>
        </w:tc>
        <w:tc>
          <w:tcPr>
            <w:tcW w:w="7081" w:type="dxa"/>
          </w:tcPr>
          <w:p w14:paraId="26902EC5" w14:textId="38E110B0" w:rsidR="00467596" w:rsidRDefault="00467596" w:rsidP="00B33E68">
            <w:r>
              <w:t>Insert name and contact details</w:t>
            </w:r>
          </w:p>
        </w:tc>
      </w:tr>
      <w:tr w:rsidR="00B33E68" w14:paraId="3F8A3F0B" w14:textId="77777777" w:rsidTr="00AF4BB8">
        <w:tc>
          <w:tcPr>
            <w:tcW w:w="2547" w:type="dxa"/>
          </w:tcPr>
          <w:p w14:paraId="34A90788" w14:textId="0B763C20" w:rsidR="00B33E68" w:rsidRDefault="00B33E68" w:rsidP="00467596">
            <w:pPr>
              <w:rPr>
                <w:b/>
              </w:rPr>
            </w:pPr>
            <w:r>
              <w:rPr>
                <w:b/>
              </w:rPr>
              <w:t>Final approval date</w:t>
            </w:r>
          </w:p>
        </w:tc>
        <w:tc>
          <w:tcPr>
            <w:tcW w:w="7081" w:type="dxa"/>
          </w:tcPr>
          <w:p w14:paraId="5392BDDA" w14:textId="2D4A1431" w:rsidR="00B33E68" w:rsidRDefault="00B33E68" w:rsidP="00467596">
            <w:r>
              <w:t>Insert due date for final approval</w:t>
            </w:r>
          </w:p>
        </w:tc>
      </w:tr>
      <w:tr w:rsidR="00467596" w14:paraId="764332C2" w14:textId="77777777" w:rsidTr="00AF4BB8">
        <w:tc>
          <w:tcPr>
            <w:tcW w:w="2547" w:type="dxa"/>
          </w:tcPr>
          <w:p w14:paraId="4DAB5520" w14:textId="342FBB21" w:rsidR="00467596" w:rsidRPr="00AA4CAF" w:rsidRDefault="00467596" w:rsidP="00467596">
            <w:pPr>
              <w:rPr>
                <w:b/>
              </w:rPr>
            </w:pPr>
            <w:r>
              <w:rPr>
                <w:b/>
              </w:rPr>
              <w:t>Publishing date</w:t>
            </w:r>
          </w:p>
        </w:tc>
        <w:tc>
          <w:tcPr>
            <w:tcW w:w="7081" w:type="dxa"/>
          </w:tcPr>
          <w:p w14:paraId="40ED9A3F" w14:textId="57560B4B" w:rsidR="00467596" w:rsidRDefault="00467596" w:rsidP="00467596">
            <w:r>
              <w:t>Insert due date for publication</w:t>
            </w:r>
          </w:p>
        </w:tc>
      </w:tr>
    </w:tbl>
    <w:p w14:paraId="0AFF2E72" w14:textId="77777777" w:rsidR="007D689B" w:rsidRDefault="007D689B" w:rsidP="007D689B">
      <w:pPr>
        <w:pStyle w:val="Heading1"/>
      </w:pPr>
      <w:bookmarkStart w:id="2" w:name="_Toc319670692"/>
      <w:r>
        <w:t xml:space="preserve">Audience and content </w:t>
      </w:r>
      <w:bookmarkEnd w:id="2"/>
      <w:r>
        <w:t xml:space="preserve">goal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689B" w14:paraId="3336193D" w14:textId="77777777" w:rsidTr="00AF4BB8">
        <w:tc>
          <w:tcPr>
            <w:tcW w:w="2547" w:type="dxa"/>
          </w:tcPr>
          <w:p w14:paraId="7AA58987" w14:textId="77777777" w:rsidR="007D689B" w:rsidRDefault="007D689B" w:rsidP="00963499">
            <w:pPr>
              <w:rPr>
                <w:b/>
              </w:rPr>
            </w:pPr>
            <w:r>
              <w:rPr>
                <w:b/>
              </w:rPr>
              <w:t>Target audience</w:t>
            </w:r>
          </w:p>
        </w:tc>
        <w:tc>
          <w:tcPr>
            <w:tcW w:w="7081" w:type="dxa"/>
          </w:tcPr>
          <w:p w14:paraId="3B99F023" w14:textId="1B6755D8" w:rsidR="007D689B" w:rsidRDefault="00467596" w:rsidP="00963499">
            <w:r>
              <w:t>Who</w:t>
            </w:r>
            <w:r w:rsidR="007D689B">
              <w:t xml:space="preserve"> does your message need to reach?</w:t>
            </w:r>
          </w:p>
          <w:p w14:paraId="20CB52D9" w14:textId="322B14B5" w:rsidR="007D689B" w:rsidRDefault="00192FF3" w:rsidP="00192FF3">
            <w:r>
              <w:t>Include</w:t>
            </w:r>
            <w:r w:rsidR="007D689B">
              <w:t xml:space="preserve"> </w:t>
            </w:r>
            <w:r>
              <w:t xml:space="preserve">any </w:t>
            </w:r>
            <w:r w:rsidR="007D689B">
              <w:t xml:space="preserve">specific information </w:t>
            </w:r>
            <w:r>
              <w:t xml:space="preserve">you have </w:t>
            </w:r>
            <w:r w:rsidR="007D689B">
              <w:t>abo</w:t>
            </w:r>
            <w:r w:rsidR="00467596">
              <w:t>ut your audience (e.g. personas,</w:t>
            </w:r>
            <w:r w:rsidR="007D689B">
              <w:t xml:space="preserve"> customer research data</w:t>
            </w:r>
            <w:r w:rsidR="00467596">
              <w:t>)</w:t>
            </w:r>
          </w:p>
        </w:tc>
      </w:tr>
      <w:tr w:rsidR="007D689B" w14:paraId="1B01D542" w14:textId="77777777" w:rsidTr="00AF4BB8">
        <w:tc>
          <w:tcPr>
            <w:tcW w:w="2547" w:type="dxa"/>
          </w:tcPr>
          <w:p w14:paraId="3D72FACC" w14:textId="77777777" w:rsidR="007D689B" w:rsidRPr="002A42F1" w:rsidRDefault="007D689B" w:rsidP="00963499">
            <w:pPr>
              <w:rPr>
                <w:b/>
              </w:rPr>
            </w:pPr>
            <w:r w:rsidRPr="002A42F1">
              <w:rPr>
                <w:b/>
              </w:rPr>
              <w:t xml:space="preserve">Content </w:t>
            </w:r>
            <w:r>
              <w:rPr>
                <w:b/>
              </w:rPr>
              <w:t>goal</w:t>
            </w:r>
          </w:p>
        </w:tc>
        <w:tc>
          <w:tcPr>
            <w:tcW w:w="7081" w:type="dxa"/>
          </w:tcPr>
          <w:p w14:paraId="145DDD31" w14:textId="77777777" w:rsidR="007D689B" w:rsidRDefault="007D689B" w:rsidP="00963499">
            <w:r>
              <w:t xml:space="preserve">What should the customer know or be able to do by reading this content? </w:t>
            </w:r>
          </w:p>
          <w:p w14:paraId="6FFB6941" w14:textId="52EC6234" w:rsidR="007D689B" w:rsidRDefault="00001EA9" w:rsidP="00963499">
            <w:r>
              <w:t xml:space="preserve">Summarise the customer need for the content. </w:t>
            </w:r>
            <w:r w:rsidR="007D689B">
              <w:t>If relevant, also explain what is excluded from this content.</w:t>
            </w:r>
          </w:p>
        </w:tc>
      </w:tr>
    </w:tbl>
    <w:p w14:paraId="305EF528" w14:textId="77777777" w:rsidR="007D689B" w:rsidRDefault="007D689B" w:rsidP="007D689B">
      <w:pPr>
        <w:pStyle w:val="Heading1"/>
      </w:pPr>
      <w:r>
        <w:t>Content</w:t>
      </w:r>
    </w:p>
    <w:p w14:paraId="45EFD181" w14:textId="77777777" w:rsidR="007D689B" w:rsidRDefault="007D689B" w:rsidP="007D689B">
      <w:pPr>
        <w:pStyle w:val="Heading2"/>
      </w:pPr>
      <w:r>
        <w:t>[Page 1 content start]</w:t>
      </w:r>
    </w:p>
    <w:p w14:paraId="1C4510C4" w14:textId="1315AD61" w:rsidR="007D689B" w:rsidRDefault="007D689B" w:rsidP="007D689B">
      <w:pPr>
        <w:rPr>
          <w:b/>
        </w:rPr>
      </w:pPr>
      <w:r>
        <w:t xml:space="preserve">Insert page content here. Use the template styles. </w:t>
      </w:r>
    </w:p>
    <w:p w14:paraId="20A0ECF2" w14:textId="77777777" w:rsidR="007D689B" w:rsidRDefault="007D689B" w:rsidP="007D689B">
      <w:pPr>
        <w:pStyle w:val="Heading2"/>
      </w:pPr>
      <w:r>
        <w:t>[Page 1 content end]</w:t>
      </w:r>
    </w:p>
    <w:p w14:paraId="330A6E19" w14:textId="35A16396" w:rsidR="00467596" w:rsidRDefault="00467596">
      <w:pPr>
        <w:spacing w:before="0" w:after="0" w:line="240" w:lineRule="auto"/>
        <w:rPr>
          <w:rFonts w:cs="Arial"/>
          <w:bCs/>
          <w:color w:val="0099FF"/>
          <w:kern w:val="32"/>
          <w:sz w:val="32"/>
          <w:szCs w:val="32"/>
        </w:rPr>
      </w:pPr>
      <w:bookmarkStart w:id="3" w:name="_Toc319670694"/>
    </w:p>
    <w:p w14:paraId="6BAA84C6" w14:textId="77777777" w:rsidR="007D689B" w:rsidRDefault="007D689B" w:rsidP="009E000B">
      <w:pPr>
        <w:pStyle w:val="Heading1"/>
      </w:pPr>
      <w:r>
        <w:lastRenderedPageBreak/>
        <w:t>Metadata</w:t>
      </w:r>
      <w:bookmarkEnd w:id="3"/>
    </w:p>
    <w:tbl>
      <w:tblPr>
        <w:tblW w:w="5000" w:type="pct"/>
        <w:tblBorders>
          <w:top w:val="single" w:sz="4" w:space="0" w:color="909090"/>
          <w:left w:val="single" w:sz="4" w:space="0" w:color="909090"/>
          <w:bottom w:val="single" w:sz="4" w:space="0" w:color="909090"/>
          <w:right w:val="single" w:sz="4" w:space="0" w:color="909090"/>
          <w:insideH w:val="single" w:sz="4" w:space="0" w:color="909090"/>
          <w:insideV w:val="single" w:sz="4" w:space="0" w:color="909090"/>
        </w:tblBorders>
        <w:tblLook w:val="01E0" w:firstRow="1" w:lastRow="1" w:firstColumn="1" w:lastColumn="1" w:noHBand="0" w:noVBand="0"/>
      </w:tblPr>
      <w:tblGrid>
        <w:gridCol w:w="2359"/>
        <w:gridCol w:w="7269"/>
      </w:tblGrid>
      <w:tr w:rsidR="007D689B" w14:paraId="3A1831F2" w14:textId="77777777" w:rsidTr="00963499">
        <w:tc>
          <w:tcPr>
            <w:tcW w:w="1225" w:type="pct"/>
          </w:tcPr>
          <w:p w14:paraId="6996100B" w14:textId="3FFCBC18" w:rsidR="007D689B" w:rsidRPr="00072C13" w:rsidRDefault="00467596" w:rsidP="00963499">
            <w:pPr>
              <w:rPr>
                <w:b/>
              </w:rPr>
            </w:pPr>
            <w:r>
              <w:rPr>
                <w:b/>
              </w:rPr>
              <w:t>Page d</w:t>
            </w:r>
            <w:r w:rsidR="007D689B">
              <w:rPr>
                <w:b/>
              </w:rPr>
              <w:t>escription</w:t>
            </w:r>
          </w:p>
        </w:tc>
        <w:tc>
          <w:tcPr>
            <w:tcW w:w="3775" w:type="pct"/>
          </w:tcPr>
          <w:p w14:paraId="3CF264F7" w14:textId="77777777" w:rsidR="007D689B" w:rsidRDefault="007D689B" w:rsidP="00963499">
            <w:r>
              <w:t xml:space="preserve">Describe the page content in 150 characters or less. Use keywords and complete sentences. </w:t>
            </w:r>
            <w:commentRangeStart w:id="4"/>
            <w:r>
              <w:t>See style guide.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7D689B" w14:paraId="2333D478" w14:textId="77777777" w:rsidTr="00963499">
        <w:tc>
          <w:tcPr>
            <w:tcW w:w="1225" w:type="pct"/>
          </w:tcPr>
          <w:p w14:paraId="4D40DF10" w14:textId="77777777" w:rsidR="007D689B" w:rsidRPr="00072C13" w:rsidRDefault="007D689B" w:rsidP="00963499">
            <w:pPr>
              <w:rPr>
                <w:b/>
              </w:rPr>
            </w:pPr>
            <w:r w:rsidRPr="00072C13">
              <w:rPr>
                <w:b/>
              </w:rPr>
              <w:t>Keywords</w:t>
            </w:r>
          </w:p>
        </w:tc>
        <w:tc>
          <w:tcPr>
            <w:tcW w:w="3775" w:type="pct"/>
          </w:tcPr>
          <w:p w14:paraId="4CBA53F6" w14:textId="77777777" w:rsidR="007D689B" w:rsidRDefault="007D689B" w:rsidP="00963499">
            <w:r>
              <w:t xml:space="preserve">Include keywords and key phrases. </w:t>
            </w:r>
            <w:commentRangeStart w:id="5"/>
            <w:r>
              <w:t>See style guide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</w:tc>
      </w:tr>
    </w:tbl>
    <w:p w14:paraId="467978C4" w14:textId="2C1823CA" w:rsidR="007D689B" w:rsidRDefault="007D689B" w:rsidP="007D689B">
      <w:pPr>
        <w:pStyle w:val="Heading1"/>
      </w:pPr>
      <w:bookmarkStart w:id="6" w:name="_Content"/>
      <w:bookmarkStart w:id="7" w:name="_Maintenance"/>
      <w:bookmarkEnd w:id="6"/>
      <w:bookmarkEnd w:id="7"/>
      <w:r>
        <w:t xml:space="preserve">Supporting </w:t>
      </w:r>
      <w:r w:rsidR="00CA620A">
        <w:t>materials</w:t>
      </w:r>
    </w:p>
    <w:p w14:paraId="372F3E61" w14:textId="1F4547A5" w:rsidR="009D6BEF" w:rsidRDefault="009D6BEF" w:rsidP="009D6BEF">
      <w:pPr>
        <w:pStyle w:val="Heading2"/>
      </w:pPr>
      <w:bookmarkStart w:id="8" w:name="_Toc319670695"/>
      <w:bookmarkStart w:id="9" w:name="_Toc319670685"/>
      <w:r>
        <w:t xml:space="preserve">Images </w:t>
      </w:r>
      <w:bookmarkEnd w:id="8"/>
    </w:p>
    <w:tbl>
      <w:tblPr>
        <w:tblW w:w="4996" w:type="pct"/>
        <w:tblBorders>
          <w:top w:val="single" w:sz="4" w:space="0" w:color="909090"/>
          <w:left w:val="single" w:sz="4" w:space="0" w:color="909090"/>
          <w:bottom w:val="single" w:sz="4" w:space="0" w:color="909090"/>
          <w:right w:val="single" w:sz="4" w:space="0" w:color="909090"/>
          <w:insideH w:val="single" w:sz="4" w:space="0" w:color="909090"/>
          <w:insideV w:val="single" w:sz="4" w:space="0" w:color="909090"/>
        </w:tblBorders>
        <w:tblLook w:val="01E0" w:firstRow="1" w:lastRow="1" w:firstColumn="1" w:lastColumn="1" w:noHBand="0" w:noVBand="0"/>
      </w:tblPr>
      <w:tblGrid>
        <w:gridCol w:w="2386"/>
        <w:gridCol w:w="7234"/>
      </w:tblGrid>
      <w:tr w:rsidR="009D6BEF" w:rsidRPr="00C5746D" w14:paraId="0208C701" w14:textId="77777777" w:rsidTr="00963499">
        <w:trPr>
          <w:cantSplit/>
        </w:trPr>
        <w:tc>
          <w:tcPr>
            <w:tcW w:w="1240" w:type="pct"/>
          </w:tcPr>
          <w:p w14:paraId="2A78DC7E" w14:textId="77777777" w:rsidR="009D6BEF" w:rsidRDefault="009D6BEF" w:rsidP="00963499">
            <w:pPr>
              <w:rPr>
                <w:b/>
              </w:rPr>
            </w:pPr>
            <w:r w:rsidRPr="00523517">
              <w:rPr>
                <w:b/>
              </w:rPr>
              <w:t>Accessibility</w:t>
            </w:r>
          </w:p>
        </w:tc>
        <w:tc>
          <w:tcPr>
            <w:tcW w:w="3760" w:type="pct"/>
          </w:tcPr>
          <w:p w14:paraId="557572FC" w14:textId="77777777" w:rsidR="00CA620A" w:rsidRDefault="001156CF" w:rsidP="00CA620A">
            <w:r>
              <w:t>Insert alt text</w:t>
            </w:r>
          </w:p>
          <w:p w14:paraId="5E8DD3F2" w14:textId="376E0253" w:rsidR="009D6BEF" w:rsidRPr="00C5746D" w:rsidRDefault="001156CF" w:rsidP="00CA620A">
            <w:r>
              <w:t>Insert caption</w:t>
            </w:r>
            <w:r w:rsidR="00CA620A">
              <w:t xml:space="preserve"> text</w:t>
            </w:r>
          </w:p>
        </w:tc>
      </w:tr>
      <w:tr w:rsidR="009D6BEF" w:rsidRPr="00C5746D" w14:paraId="63C2C1F9" w14:textId="77777777" w:rsidTr="00963499">
        <w:trPr>
          <w:cantSplit/>
        </w:trPr>
        <w:tc>
          <w:tcPr>
            <w:tcW w:w="1240" w:type="pct"/>
          </w:tcPr>
          <w:p w14:paraId="25C72DE8" w14:textId="46CA8BD1" w:rsidR="009D6BEF" w:rsidRPr="00523517" w:rsidRDefault="001156CF" w:rsidP="00963499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3760" w:type="pct"/>
          </w:tcPr>
          <w:p w14:paraId="6538EE21" w14:textId="78B0563B" w:rsidR="009D6BEF" w:rsidRDefault="009D6BEF" w:rsidP="00963499">
            <w:r>
              <w:t>Image file path:</w:t>
            </w:r>
          </w:p>
          <w:p w14:paraId="2692AB4F" w14:textId="5C6A2F4A" w:rsidR="009D6BEF" w:rsidRDefault="00CA620A" w:rsidP="00963499">
            <w:r>
              <w:t>Copyright and credits:</w:t>
            </w:r>
          </w:p>
        </w:tc>
      </w:tr>
    </w:tbl>
    <w:p w14:paraId="3FDA5168" w14:textId="77777777" w:rsidR="001156CF" w:rsidRDefault="001156CF" w:rsidP="007D689B">
      <w:pPr>
        <w:pStyle w:val="Heading2"/>
      </w:pPr>
      <w:r>
        <w:t>Video</w:t>
      </w:r>
    </w:p>
    <w:tbl>
      <w:tblPr>
        <w:tblW w:w="4996" w:type="pct"/>
        <w:tblBorders>
          <w:top w:val="single" w:sz="4" w:space="0" w:color="909090"/>
          <w:left w:val="single" w:sz="4" w:space="0" w:color="909090"/>
          <w:bottom w:val="single" w:sz="4" w:space="0" w:color="909090"/>
          <w:right w:val="single" w:sz="4" w:space="0" w:color="909090"/>
          <w:insideH w:val="single" w:sz="4" w:space="0" w:color="909090"/>
          <w:insideV w:val="single" w:sz="4" w:space="0" w:color="909090"/>
        </w:tblBorders>
        <w:tblLook w:val="01E0" w:firstRow="1" w:lastRow="1" w:firstColumn="1" w:lastColumn="1" w:noHBand="0" w:noVBand="0"/>
      </w:tblPr>
      <w:tblGrid>
        <w:gridCol w:w="2386"/>
        <w:gridCol w:w="7234"/>
      </w:tblGrid>
      <w:tr w:rsidR="001156CF" w:rsidRPr="00C5746D" w14:paraId="23472429" w14:textId="77777777" w:rsidTr="000A26B4">
        <w:trPr>
          <w:cantSplit/>
        </w:trPr>
        <w:tc>
          <w:tcPr>
            <w:tcW w:w="1240" w:type="pct"/>
          </w:tcPr>
          <w:p w14:paraId="2CA91EBB" w14:textId="77777777" w:rsidR="001156CF" w:rsidRDefault="001156CF" w:rsidP="000A26B4">
            <w:pPr>
              <w:rPr>
                <w:b/>
              </w:rPr>
            </w:pPr>
            <w:r w:rsidRPr="00523517">
              <w:rPr>
                <w:b/>
              </w:rPr>
              <w:t>Accessibility</w:t>
            </w:r>
          </w:p>
        </w:tc>
        <w:tc>
          <w:tcPr>
            <w:tcW w:w="3760" w:type="pct"/>
          </w:tcPr>
          <w:p w14:paraId="77F4F186" w14:textId="17AED159" w:rsidR="001156CF" w:rsidRDefault="00791386" w:rsidP="000A26B4">
            <w:r>
              <w:t>Transcript file path</w:t>
            </w:r>
          </w:p>
          <w:p w14:paraId="125BEFB0" w14:textId="08DBF3A2" w:rsidR="001156CF" w:rsidRDefault="00791386" w:rsidP="000A26B4">
            <w:r>
              <w:t>Captions file path</w:t>
            </w:r>
          </w:p>
          <w:p w14:paraId="53DEBEB6" w14:textId="1F28A4F0" w:rsidR="00CA620A" w:rsidRPr="00C5746D" w:rsidRDefault="00CA620A" w:rsidP="000A26B4">
            <w:r>
              <w:t>Audio description file path</w:t>
            </w:r>
          </w:p>
        </w:tc>
      </w:tr>
      <w:tr w:rsidR="001156CF" w14:paraId="5A4019AA" w14:textId="77777777" w:rsidTr="000A26B4">
        <w:trPr>
          <w:cantSplit/>
        </w:trPr>
        <w:tc>
          <w:tcPr>
            <w:tcW w:w="1240" w:type="pct"/>
          </w:tcPr>
          <w:p w14:paraId="7B42FCC7" w14:textId="2FC5B999" w:rsidR="001156CF" w:rsidRPr="00523517" w:rsidRDefault="001156CF" w:rsidP="000A26B4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3760" w:type="pct"/>
          </w:tcPr>
          <w:p w14:paraId="6C5028F4" w14:textId="28A1FA1B" w:rsidR="001156CF" w:rsidRDefault="001156CF" w:rsidP="00CA620A">
            <w:r>
              <w:t>Video file path</w:t>
            </w:r>
          </w:p>
        </w:tc>
      </w:tr>
    </w:tbl>
    <w:p w14:paraId="467C7F91" w14:textId="3571E2EA" w:rsidR="007D689B" w:rsidRPr="006F61E0" w:rsidRDefault="007D689B" w:rsidP="007D689B">
      <w:pPr>
        <w:pStyle w:val="Heading2"/>
      </w:pPr>
      <w:r>
        <w:t>Asides (right column)</w:t>
      </w:r>
    </w:p>
    <w:tbl>
      <w:tblPr>
        <w:tblW w:w="4996" w:type="pct"/>
        <w:tblBorders>
          <w:top w:val="single" w:sz="4" w:space="0" w:color="909090"/>
          <w:left w:val="single" w:sz="4" w:space="0" w:color="909090"/>
          <w:bottom w:val="single" w:sz="4" w:space="0" w:color="909090"/>
          <w:right w:val="single" w:sz="4" w:space="0" w:color="909090"/>
          <w:insideH w:val="single" w:sz="4" w:space="0" w:color="909090"/>
          <w:insideV w:val="single" w:sz="4" w:space="0" w:color="909090"/>
        </w:tblBorders>
        <w:tblLook w:val="01E0" w:firstRow="1" w:lastRow="1" w:firstColumn="1" w:lastColumn="1" w:noHBand="0" w:noVBand="0"/>
      </w:tblPr>
      <w:tblGrid>
        <w:gridCol w:w="2386"/>
        <w:gridCol w:w="7234"/>
      </w:tblGrid>
      <w:tr w:rsidR="007D689B" w:rsidRPr="00C5746D" w14:paraId="198568EE" w14:textId="77777777" w:rsidTr="00963499">
        <w:trPr>
          <w:cantSplit/>
        </w:trPr>
        <w:tc>
          <w:tcPr>
            <w:tcW w:w="1240" w:type="pct"/>
          </w:tcPr>
          <w:p w14:paraId="3136C441" w14:textId="77777777" w:rsidR="007D689B" w:rsidRDefault="007D689B" w:rsidP="00963499">
            <w:pPr>
              <w:rPr>
                <w:b/>
              </w:rPr>
            </w:pPr>
            <w:r>
              <w:rPr>
                <w:b/>
              </w:rPr>
              <w:t>Heading</w:t>
            </w:r>
          </w:p>
        </w:tc>
        <w:tc>
          <w:tcPr>
            <w:tcW w:w="3760" w:type="pct"/>
          </w:tcPr>
          <w:p w14:paraId="1D13BEA4" w14:textId="77777777" w:rsidR="007D689B" w:rsidRPr="00C5746D" w:rsidRDefault="007D689B" w:rsidP="00963499">
            <w:r>
              <w:t xml:space="preserve">Insert heading for aside </w:t>
            </w:r>
          </w:p>
        </w:tc>
      </w:tr>
      <w:tr w:rsidR="007D689B" w:rsidRPr="00C5746D" w14:paraId="6F69384D" w14:textId="77777777" w:rsidTr="00963499">
        <w:trPr>
          <w:cantSplit/>
        </w:trPr>
        <w:tc>
          <w:tcPr>
            <w:tcW w:w="1240" w:type="pct"/>
          </w:tcPr>
          <w:p w14:paraId="2E1733A6" w14:textId="77777777" w:rsidR="007D689B" w:rsidRPr="00523517" w:rsidRDefault="007D689B" w:rsidP="00963499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760" w:type="pct"/>
          </w:tcPr>
          <w:p w14:paraId="4B254231" w14:textId="77777777" w:rsidR="007D689B" w:rsidRDefault="007D689B" w:rsidP="00963499">
            <w:r>
              <w:t xml:space="preserve">Insert content for aside </w:t>
            </w:r>
          </w:p>
        </w:tc>
      </w:tr>
    </w:tbl>
    <w:p w14:paraId="32A1CE65" w14:textId="77777777" w:rsidR="007D689B" w:rsidRDefault="007D689B" w:rsidP="007D689B">
      <w:pPr>
        <w:pStyle w:val="Heading2"/>
      </w:pPr>
      <w:r>
        <w:t>Features</w:t>
      </w:r>
    </w:p>
    <w:tbl>
      <w:tblPr>
        <w:tblW w:w="4996" w:type="pct"/>
        <w:tblBorders>
          <w:top w:val="single" w:sz="4" w:space="0" w:color="909090"/>
          <w:left w:val="single" w:sz="4" w:space="0" w:color="909090"/>
          <w:bottom w:val="single" w:sz="4" w:space="0" w:color="909090"/>
          <w:right w:val="single" w:sz="4" w:space="0" w:color="909090"/>
          <w:insideH w:val="single" w:sz="4" w:space="0" w:color="909090"/>
          <w:insideV w:val="single" w:sz="4" w:space="0" w:color="909090"/>
        </w:tblBorders>
        <w:tblLook w:val="01E0" w:firstRow="1" w:lastRow="1" w:firstColumn="1" w:lastColumn="1" w:noHBand="0" w:noVBand="0"/>
      </w:tblPr>
      <w:tblGrid>
        <w:gridCol w:w="2386"/>
        <w:gridCol w:w="7234"/>
      </w:tblGrid>
      <w:tr w:rsidR="007D689B" w:rsidRPr="00C5746D" w14:paraId="5AB482D7" w14:textId="77777777" w:rsidTr="00963499">
        <w:trPr>
          <w:cantSplit/>
        </w:trPr>
        <w:tc>
          <w:tcPr>
            <w:tcW w:w="1240" w:type="pct"/>
          </w:tcPr>
          <w:p w14:paraId="0477CC3E" w14:textId="77777777" w:rsidR="007D689B" w:rsidRDefault="007D689B" w:rsidP="00963499">
            <w:pPr>
              <w:rPr>
                <w:b/>
              </w:rPr>
            </w:pPr>
            <w:r>
              <w:rPr>
                <w:b/>
              </w:rPr>
              <w:t>Heading</w:t>
            </w:r>
          </w:p>
        </w:tc>
        <w:tc>
          <w:tcPr>
            <w:tcW w:w="3760" w:type="pct"/>
          </w:tcPr>
          <w:p w14:paraId="02E307F2" w14:textId="77777777" w:rsidR="007D689B" w:rsidRPr="00C5746D" w:rsidRDefault="007D689B" w:rsidP="00963499">
            <w:r>
              <w:t>Insert heading for feature</w:t>
            </w:r>
          </w:p>
        </w:tc>
      </w:tr>
      <w:tr w:rsidR="007D689B" w:rsidRPr="00C5746D" w14:paraId="613A4111" w14:textId="77777777" w:rsidTr="00963499">
        <w:trPr>
          <w:cantSplit/>
        </w:trPr>
        <w:tc>
          <w:tcPr>
            <w:tcW w:w="1240" w:type="pct"/>
          </w:tcPr>
          <w:p w14:paraId="5A0C473A" w14:textId="77777777" w:rsidR="007D689B" w:rsidRPr="00523517" w:rsidRDefault="007D689B" w:rsidP="00963499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760" w:type="pct"/>
          </w:tcPr>
          <w:p w14:paraId="241553BD" w14:textId="77777777" w:rsidR="007D689B" w:rsidRDefault="007D689B" w:rsidP="00963499">
            <w:r>
              <w:t>Insert content for feature</w:t>
            </w:r>
          </w:p>
        </w:tc>
      </w:tr>
      <w:tr w:rsidR="007D689B" w:rsidRPr="00C5746D" w14:paraId="74B7CB37" w14:textId="77777777" w:rsidTr="00963499">
        <w:trPr>
          <w:cantSplit/>
        </w:trPr>
        <w:tc>
          <w:tcPr>
            <w:tcW w:w="1240" w:type="pct"/>
          </w:tcPr>
          <w:p w14:paraId="12DF06FD" w14:textId="77777777" w:rsidR="007D689B" w:rsidRDefault="007D689B" w:rsidP="00963499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3760" w:type="pct"/>
          </w:tcPr>
          <w:p w14:paraId="111BDB46" w14:textId="5817ABDA" w:rsidR="007D689B" w:rsidRDefault="007D689B" w:rsidP="001156CF">
            <w:r>
              <w:t xml:space="preserve">Insert </w:t>
            </w:r>
            <w:r w:rsidR="001156CF">
              <w:t>image file path</w:t>
            </w:r>
          </w:p>
        </w:tc>
      </w:tr>
    </w:tbl>
    <w:bookmarkEnd w:id="9"/>
    <w:p w14:paraId="49FC056D" w14:textId="77777777" w:rsidR="007D689B" w:rsidRPr="006B0BEF" w:rsidRDefault="007D689B" w:rsidP="007D689B">
      <w:pPr>
        <w:pStyle w:val="Heading2"/>
      </w:pPr>
      <w:r>
        <w:t>Social media</w:t>
      </w:r>
    </w:p>
    <w:tbl>
      <w:tblPr>
        <w:tblW w:w="4996" w:type="pct"/>
        <w:tblBorders>
          <w:top w:val="single" w:sz="4" w:space="0" w:color="909090"/>
          <w:left w:val="single" w:sz="4" w:space="0" w:color="909090"/>
          <w:bottom w:val="single" w:sz="4" w:space="0" w:color="909090"/>
          <w:right w:val="single" w:sz="4" w:space="0" w:color="909090"/>
          <w:insideH w:val="single" w:sz="4" w:space="0" w:color="909090"/>
          <w:insideV w:val="single" w:sz="4" w:space="0" w:color="909090"/>
        </w:tblBorders>
        <w:tblLook w:val="01E0" w:firstRow="1" w:lastRow="1" w:firstColumn="1" w:lastColumn="1" w:noHBand="0" w:noVBand="0"/>
      </w:tblPr>
      <w:tblGrid>
        <w:gridCol w:w="2386"/>
        <w:gridCol w:w="7234"/>
      </w:tblGrid>
      <w:tr w:rsidR="007D689B" w:rsidRPr="00C5746D" w14:paraId="60B3C5B6" w14:textId="77777777" w:rsidTr="00963499">
        <w:trPr>
          <w:cantSplit/>
        </w:trPr>
        <w:tc>
          <w:tcPr>
            <w:tcW w:w="1240" w:type="pct"/>
          </w:tcPr>
          <w:p w14:paraId="6468F798" w14:textId="77777777" w:rsidR="007D689B" w:rsidRDefault="007D689B" w:rsidP="00963499">
            <w:pPr>
              <w:rPr>
                <w:b/>
              </w:rPr>
            </w:pPr>
            <w:r>
              <w:rPr>
                <w:b/>
              </w:rPr>
              <w:t>Facebook</w:t>
            </w:r>
          </w:p>
        </w:tc>
        <w:tc>
          <w:tcPr>
            <w:tcW w:w="3760" w:type="pct"/>
          </w:tcPr>
          <w:p w14:paraId="29EF699F" w14:textId="77777777" w:rsidR="007D689B" w:rsidRPr="00C5746D" w:rsidRDefault="007D689B" w:rsidP="00963499">
            <w:r>
              <w:t>Insert content for Facebook post and due date</w:t>
            </w:r>
          </w:p>
        </w:tc>
      </w:tr>
      <w:tr w:rsidR="007D689B" w:rsidRPr="00C5746D" w14:paraId="4BE0C5CF" w14:textId="77777777" w:rsidTr="00963499">
        <w:trPr>
          <w:cantSplit/>
        </w:trPr>
        <w:tc>
          <w:tcPr>
            <w:tcW w:w="1240" w:type="pct"/>
          </w:tcPr>
          <w:p w14:paraId="6BB4C5DC" w14:textId="77777777" w:rsidR="007D689B" w:rsidRPr="00523517" w:rsidRDefault="007D689B" w:rsidP="00963499">
            <w:pPr>
              <w:rPr>
                <w:b/>
              </w:rPr>
            </w:pPr>
            <w:r>
              <w:rPr>
                <w:b/>
              </w:rPr>
              <w:t>Twitter</w:t>
            </w:r>
          </w:p>
        </w:tc>
        <w:tc>
          <w:tcPr>
            <w:tcW w:w="3760" w:type="pct"/>
          </w:tcPr>
          <w:p w14:paraId="11177499" w14:textId="77777777" w:rsidR="007D689B" w:rsidRDefault="007D689B" w:rsidP="00963499">
            <w:r>
              <w:t>Insert content for Twitter post and due date</w:t>
            </w:r>
          </w:p>
        </w:tc>
      </w:tr>
      <w:tr w:rsidR="007D689B" w:rsidRPr="00C5746D" w14:paraId="2BDCEEEC" w14:textId="77777777" w:rsidTr="00963499">
        <w:trPr>
          <w:cantSplit/>
        </w:trPr>
        <w:tc>
          <w:tcPr>
            <w:tcW w:w="1240" w:type="pct"/>
          </w:tcPr>
          <w:p w14:paraId="091160D5" w14:textId="77777777" w:rsidR="007D689B" w:rsidRDefault="007D689B" w:rsidP="00963499">
            <w:pPr>
              <w:rPr>
                <w:b/>
              </w:rPr>
            </w:pPr>
            <w:r>
              <w:rPr>
                <w:b/>
              </w:rPr>
              <w:lastRenderedPageBreak/>
              <w:t>Image</w:t>
            </w:r>
          </w:p>
        </w:tc>
        <w:tc>
          <w:tcPr>
            <w:tcW w:w="3760" w:type="pct"/>
          </w:tcPr>
          <w:p w14:paraId="7ABC7B8E" w14:textId="77777777" w:rsidR="007D689B" w:rsidRDefault="007D689B" w:rsidP="00963499">
            <w:r>
              <w:t>Insert location of image file</w:t>
            </w:r>
          </w:p>
        </w:tc>
      </w:tr>
    </w:tbl>
    <w:p w14:paraId="118ABA8E" w14:textId="7C234B3C" w:rsidR="00B33E68" w:rsidRDefault="00B33E68" w:rsidP="00373ABA">
      <w:pPr>
        <w:pStyle w:val="Heading1"/>
      </w:pPr>
      <w:r>
        <w:t>Index page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0"/>
        <w:gridCol w:w="6038"/>
      </w:tblGrid>
      <w:tr w:rsidR="00B33E68" w:rsidRPr="00390539" w14:paraId="4E8B6F1F" w14:textId="77777777" w:rsidTr="00963499">
        <w:tc>
          <w:tcPr>
            <w:tcW w:w="3590" w:type="dxa"/>
          </w:tcPr>
          <w:p w14:paraId="7D77EA3B" w14:textId="77777777" w:rsidR="00B33E68" w:rsidRPr="00390539" w:rsidRDefault="00B33E68" w:rsidP="00963499">
            <w:pPr>
              <w:rPr>
                <w:b/>
              </w:rPr>
            </w:pPr>
            <w:r w:rsidRPr="00390539">
              <w:rPr>
                <w:b/>
              </w:rPr>
              <w:t>Index page</w:t>
            </w:r>
          </w:p>
        </w:tc>
        <w:tc>
          <w:tcPr>
            <w:tcW w:w="6038" w:type="dxa"/>
          </w:tcPr>
          <w:p w14:paraId="7C61C9E6" w14:textId="3E2A7806" w:rsidR="00B33E68" w:rsidRPr="00390539" w:rsidRDefault="00B33E68" w:rsidP="00A761B7">
            <w:r w:rsidRPr="00390539">
              <w:t>Insert URL of index page</w:t>
            </w:r>
            <w:r w:rsidR="00A761B7">
              <w:t xml:space="preserve"> and position of new thumbnail</w:t>
            </w:r>
            <w:r w:rsidRPr="00390539">
              <w:t xml:space="preserve"> </w:t>
            </w:r>
          </w:p>
        </w:tc>
      </w:tr>
      <w:tr w:rsidR="00B33E68" w:rsidRPr="00390539" w14:paraId="5A49A060" w14:textId="77777777" w:rsidTr="00963499">
        <w:tc>
          <w:tcPr>
            <w:tcW w:w="3590" w:type="dxa"/>
          </w:tcPr>
          <w:p w14:paraId="5632C7C2" w14:textId="52197672" w:rsidR="00B33E68" w:rsidRPr="00390539" w:rsidRDefault="00670AEC" w:rsidP="00670AEC">
            <w:pPr>
              <w:rPr>
                <w:b/>
              </w:rPr>
            </w:pPr>
            <w:r>
              <w:rPr>
                <w:b/>
              </w:rPr>
              <w:t>Thumbnail</w:t>
            </w:r>
            <w:r w:rsidR="00B33E68">
              <w:rPr>
                <w:b/>
              </w:rPr>
              <w:t xml:space="preserve"> image </w:t>
            </w:r>
          </w:p>
        </w:tc>
        <w:tc>
          <w:tcPr>
            <w:tcW w:w="6038" w:type="dxa"/>
          </w:tcPr>
          <w:p w14:paraId="752652F6" w14:textId="44890419" w:rsidR="00B33E68" w:rsidRPr="00390539" w:rsidRDefault="00B33E68" w:rsidP="00670AEC">
            <w:r>
              <w:t xml:space="preserve">Insert </w:t>
            </w:r>
            <w:r w:rsidR="00670AEC">
              <w:t>location</w:t>
            </w:r>
            <w:r>
              <w:t xml:space="preserve"> of </w:t>
            </w:r>
            <w:r w:rsidR="00670AEC">
              <w:t xml:space="preserve">thumbnail </w:t>
            </w:r>
            <w:r>
              <w:t>image file</w:t>
            </w:r>
          </w:p>
        </w:tc>
      </w:tr>
      <w:tr w:rsidR="00B33E68" w:rsidRPr="00390539" w14:paraId="4B85E7E0" w14:textId="77777777" w:rsidTr="00963499">
        <w:tc>
          <w:tcPr>
            <w:tcW w:w="3590" w:type="dxa"/>
          </w:tcPr>
          <w:p w14:paraId="559A6A33" w14:textId="0AA31072" w:rsidR="00B33E68" w:rsidRPr="00390539" w:rsidRDefault="00670AEC" w:rsidP="00963499">
            <w:pPr>
              <w:rPr>
                <w:b/>
              </w:rPr>
            </w:pPr>
            <w:r>
              <w:rPr>
                <w:b/>
              </w:rPr>
              <w:t>Thumbnail</w:t>
            </w:r>
            <w:r w:rsidR="00B33E68">
              <w:rPr>
                <w:b/>
              </w:rPr>
              <w:t xml:space="preserve"> content</w:t>
            </w:r>
          </w:p>
        </w:tc>
        <w:tc>
          <w:tcPr>
            <w:tcW w:w="6038" w:type="dxa"/>
          </w:tcPr>
          <w:p w14:paraId="1FE912E0" w14:textId="28AB87FE" w:rsidR="00B33E68" w:rsidRPr="00390539" w:rsidRDefault="00670AEC" w:rsidP="00963499">
            <w:r>
              <w:t>Insert thumbnail ‘snippet’ content</w:t>
            </w:r>
          </w:p>
        </w:tc>
      </w:tr>
    </w:tbl>
    <w:p w14:paraId="2577ADB9" w14:textId="1223A2A5" w:rsidR="00373ABA" w:rsidRDefault="00373ABA" w:rsidP="00373ABA">
      <w:pPr>
        <w:pStyle w:val="Heading1"/>
      </w:pPr>
      <w:r>
        <w:t xml:space="preserve">Updates to related pages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0"/>
        <w:gridCol w:w="6038"/>
      </w:tblGrid>
      <w:tr w:rsidR="00373ABA" w14:paraId="52C7CAED" w14:textId="77777777" w:rsidTr="00963499">
        <w:tc>
          <w:tcPr>
            <w:tcW w:w="3590" w:type="dxa"/>
          </w:tcPr>
          <w:p w14:paraId="4D371301" w14:textId="77777777" w:rsidR="00373ABA" w:rsidRPr="00AA4CAF" w:rsidRDefault="00373ABA" w:rsidP="00963499">
            <w:pPr>
              <w:rPr>
                <w:b/>
              </w:rPr>
            </w:pPr>
            <w:r w:rsidRPr="00AA4CAF">
              <w:rPr>
                <w:b/>
              </w:rPr>
              <w:t>Secondary website(s)</w:t>
            </w:r>
          </w:p>
        </w:tc>
        <w:tc>
          <w:tcPr>
            <w:tcW w:w="6038" w:type="dxa"/>
          </w:tcPr>
          <w:p w14:paraId="3A36F234" w14:textId="6F1D74D3" w:rsidR="00791386" w:rsidRDefault="00373ABA" w:rsidP="00963499">
            <w:r>
              <w:t>Insert list of URLs</w:t>
            </w:r>
            <w:r w:rsidR="00791386">
              <w:t xml:space="preserve"> that should link to this page</w:t>
            </w:r>
          </w:p>
          <w:p w14:paraId="54E0E541" w14:textId="68F6941F" w:rsidR="00373ABA" w:rsidRDefault="00373ABA" w:rsidP="00963499">
            <w:r>
              <w:t>Teams responsible for these pages will need to be notified when this page is published (and also if content is deleted, updated or redirected in the future)</w:t>
            </w:r>
          </w:p>
        </w:tc>
      </w:tr>
      <w:tr w:rsidR="00373ABA" w14:paraId="1D211C8F" w14:textId="77777777" w:rsidTr="00963499">
        <w:tc>
          <w:tcPr>
            <w:tcW w:w="3590" w:type="dxa"/>
          </w:tcPr>
          <w:p w14:paraId="55C0B78B" w14:textId="77777777" w:rsidR="00373ABA" w:rsidRPr="00AA4CAF" w:rsidRDefault="00373ABA" w:rsidP="00963499">
            <w:pPr>
              <w:rPr>
                <w:b/>
              </w:rPr>
            </w:pPr>
            <w:r w:rsidRPr="002A42F1">
              <w:rPr>
                <w:b/>
              </w:rPr>
              <w:t>Pages to be decommissioned</w:t>
            </w:r>
          </w:p>
        </w:tc>
        <w:tc>
          <w:tcPr>
            <w:tcW w:w="6038" w:type="dxa"/>
          </w:tcPr>
          <w:p w14:paraId="5D4E3A58" w14:textId="77777777" w:rsidR="00373ABA" w:rsidRDefault="00373ABA" w:rsidP="00963499">
            <w:r>
              <w:t>List pages that need to be redirected and decommissioned after this content is published</w:t>
            </w:r>
          </w:p>
        </w:tc>
      </w:tr>
      <w:tr w:rsidR="00373ABA" w14:paraId="0624A0AD" w14:textId="77777777" w:rsidTr="00963499">
        <w:tc>
          <w:tcPr>
            <w:tcW w:w="3590" w:type="dxa"/>
          </w:tcPr>
          <w:p w14:paraId="1A516495" w14:textId="77777777" w:rsidR="00373ABA" w:rsidRPr="002A42F1" w:rsidRDefault="00373ABA" w:rsidP="00963499">
            <w:pPr>
              <w:rPr>
                <w:b/>
              </w:rPr>
            </w:pPr>
            <w:r>
              <w:rPr>
                <w:b/>
              </w:rPr>
              <w:t>Date to be decommissioned</w:t>
            </w:r>
          </w:p>
        </w:tc>
        <w:tc>
          <w:tcPr>
            <w:tcW w:w="6038" w:type="dxa"/>
          </w:tcPr>
          <w:p w14:paraId="3F8C584F" w14:textId="77777777" w:rsidR="00373ABA" w:rsidRDefault="00373ABA" w:rsidP="00963499">
            <w:r>
              <w:t>Insert date to complete decommissioning</w:t>
            </w:r>
          </w:p>
        </w:tc>
      </w:tr>
    </w:tbl>
    <w:p w14:paraId="02965C9C" w14:textId="39C6301B" w:rsidR="00373ABA" w:rsidRDefault="00373ABA" w:rsidP="00373ABA">
      <w:pPr>
        <w:pStyle w:val="Heading1"/>
      </w:pPr>
      <w:r>
        <w:t xml:space="preserve">Review </w:t>
      </w:r>
      <w:r w:rsidR="00192FF3">
        <w:t xml:space="preserve">priority and </w:t>
      </w:r>
      <w:r w:rsidR="00AF4BB8">
        <w:t>date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373ABA" w14:paraId="7CF4732D" w14:textId="77777777" w:rsidTr="00192FF3">
        <w:tc>
          <w:tcPr>
            <w:tcW w:w="5382" w:type="dxa"/>
          </w:tcPr>
          <w:p w14:paraId="1E964E16" w14:textId="18CA7BE5" w:rsidR="00373ABA" w:rsidRPr="00AF4BB8" w:rsidRDefault="00AF4BB8" w:rsidP="00373ABA">
            <w:pPr>
              <w:ind w:left="567" w:hanging="567"/>
              <w:rPr>
                <w:b/>
              </w:rPr>
            </w:pPr>
            <w:r>
              <w:rPr>
                <w:b/>
              </w:rPr>
              <w:t>P</w:t>
            </w:r>
            <w:r w:rsidRPr="00AF4BB8">
              <w:rPr>
                <w:b/>
              </w:rPr>
              <w:t>riority</w:t>
            </w:r>
          </w:p>
        </w:tc>
        <w:tc>
          <w:tcPr>
            <w:tcW w:w="4246" w:type="dxa"/>
          </w:tcPr>
          <w:p w14:paraId="073E52A0" w14:textId="229DB35A" w:rsidR="00373ABA" w:rsidRPr="00373ABA" w:rsidRDefault="00373ABA" w:rsidP="00963499">
            <w:pPr>
              <w:ind w:left="567" w:hanging="567"/>
              <w:rPr>
                <w:b/>
              </w:rPr>
            </w:pPr>
            <w:r w:rsidRPr="00373ABA">
              <w:rPr>
                <w:b/>
              </w:rPr>
              <w:t>Review date</w:t>
            </w:r>
          </w:p>
        </w:tc>
      </w:tr>
      <w:tr w:rsidR="00373ABA" w14:paraId="6938A338" w14:textId="77777777" w:rsidTr="00192FF3">
        <w:tc>
          <w:tcPr>
            <w:tcW w:w="5382" w:type="dxa"/>
          </w:tcPr>
          <w:p w14:paraId="785DBED9" w14:textId="5BB6AC0B" w:rsidR="00373ABA" w:rsidRDefault="00291E23" w:rsidP="00373ABA">
            <w:pPr>
              <w:ind w:left="567" w:hanging="567"/>
            </w:pPr>
            <w:sdt>
              <w:sdtPr>
                <w:id w:val="-1433266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F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3ABA">
              <w:t xml:space="preserve"> High—review content every 1–3 months, or less</w:t>
            </w:r>
          </w:p>
          <w:p w14:paraId="3F6F8351" w14:textId="77777777" w:rsidR="00373ABA" w:rsidRDefault="00291E23" w:rsidP="00373ABA">
            <w:sdt>
              <w:sdtPr>
                <w:id w:val="1934851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A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3ABA">
              <w:t xml:space="preserve"> Medium—review content every 3–6 months</w:t>
            </w:r>
          </w:p>
          <w:p w14:paraId="340D9743" w14:textId="748C0208" w:rsidR="00373ABA" w:rsidRDefault="00291E23" w:rsidP="00373ABA">
            <w:sdt>
              <w:sdtPr>
                <w:id w:val="500322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A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91386">
              <w:t xml:space="preserve"> Low</w:t>
            </w:r>
            <w:r w:rsidR="00373ABA">
              <w:t>—review content every 6–12 months</w:t>
            </w:r>
          </w:p>
          <w:p w14:paraId="5D6B847E" w14:textId="0870C135" w:rsidR="00373ABA" w:rsidRPr="002A42F1" w:rsidRDefault="00291E23" w:rsidP="00373ABA">
            <w:pPr>
              <w:rPr>
                <w:b/>
              </w:rPr>
            </w:pPr>
            <w:sdt>
              <w:sdtPr>
                <w:id w:val="142707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A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3ABA">
              <w:t xml:space="preserve"> Specific date</w:t>
            </w:r>
          </w:p>
        </w:tc>
        <w:tc>
          <w:tcPr>
            <w:tcW w:w="4246" w:type="dxa"/>
          </w:tcPr>
          <w:p w14:paraId="0C490B06" w14:textId="72F7D45A" w:rsidR="00373ABA" w:rsidRDefault="00373ABA" w:rsidP="00791386">
            <w:r>
              <w:rPr>
                <w:rFonts w:hint="eastAsia"/>
              </w:rPr>
              <w:t>Insert</w:t>
            </w:r>
            <w:r>
              <w:t xml:space="preserve"> </w:t>
            </w:r>
            <w:r w:rsidR="00791386">
              <w:t xml:space="preserve">date of next review (i.e. </w:t>
            </w:r>
            <w:r w:rsidR="00192FF3">
              <w:t>based on priority</w:t>
            </w:r>
            <w:r w:rsidR="00791386">
              <w:t>)</w:t>
            </w:r>
          </w:p>
        </w:tc>
      </w:tr>
    </w:tbl>
    <w:p w14:paraId="728C94AF" w14:textId="77777777" w:rsidR="009E000B" w:rsidRDefault="009E000B" w:rsidP="009E000B">
      <w:pPr>
        <w:pStyle w:val="Heading1"/>
      </w:pPr>
      <w:r>
        <w:t>Publishing history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0"/>
        <w:gridCol w:w="1952"/>
        <w:gridCol w:w="1811"/>
        <w:gridCol w:w="4745"/>
      </w:tblGrid>
      <w:tr w:rsidR="009E000B" w14:paraId="7A8D2112" w14:textId="77777777" w:rsidTr="009E000B">
        <w:tc>
          <w:tcPr>
            <w:tcW w:w="1120" w:type="dxa"/>
          </w:tcPr>
          <w:p w14:paraId="70119236" w14:textId="77777777" w:rsidR="009E000B" w:rsidRDefault="009E000B" w:rsidP="00963499">
            <w:r w:rsidRPr="00DE41DA">
              <w:rPr>
                <w:b/>
              </w:rPr>
              <w:t>Version</w:t>
            </w:r>
          </w:p>
        </w:tc>
        <w:tc>
          <w:tcPr>
            <w:tcW w:w="1952" w:type="dxa"/>
          </w:tcPr>
          <w:p w14:paraId="6D230D5D" w14:textId="0C71E39F" w:rsidR="009E000B" w:rsidRPr="00AA4CAF" w:rsidRDefault="009E000B" w:rsidP="00963499">
            <w:pPr>
              <w:rPr>
                <w:b/>
              </w:rPr>
            </w:pPr>
            <w:r>
              <w:rPr>
                <w:b/>
              </w:rPr>
              <w:t>Date published</w:t>
            </w:r>
            <w:r w:rsidRPr="00DE41DA">
              <w:rPr>
                <w:b/>
              </w:rPr>
              <w:t xml:space="preserve"> </w:t>
            </w:r>
          </w:p>
        </w:tc>
        <w:tc>
          <w:tcPr>
            <w:tcW w:w="1811" w:type="dxa"/>
          </w:tcPr>
          <w:p w14:paraId="74C48A6A" w14:textId="197E664F" w:rsidR="009E000B" w:rsidRPr="00AA4CAF" w:rsidRDefault="009E000B" w:rsidP="00963499">
            <w:pPr>
              <w:rPr>
                <w:b/>
              </w:rPr>
            </w:pPr>
            <w:r>
              <w:rPr>
                <w:b/>
              </w:rPr>
              <w:t>Date reviewed</w:t>
            </w:r>
          </w:p>
        </w:tc>
        <w:tc>
          <w:tcPr>
            <w:tcW w:w="4745" w:type="dxa"/>
          </w:tcPr>
          <w:p w14:paraId="32FEF86C" w14:textId="77777777" w:rsidR="009E000B" w:rsidRPr="00AA4CAF" w:rsidRDefault="009E000B" w:rsidP="00963499">
            <w:pPr>
              <w:rPr>
                <w:b/>
              </w:rPr>
            </w:pPr>
            <w:r w:rsidRPr="00AA4CAF">
              <w:rPr>
                <w:b/>
              </w:rPr>
              <w:t>Description of change</w:t>
            </w:r>
          </w:p>
        </w:tc>
      </w:tr>
      <w:tr w:rsidR="009E000B" w14:paraId="4AD02800" w14:textId="77777777" w:rsidTr="009E000B">
        <w:tc>
          <w:tcPr>
            <w:tcW w:w="1120" w:type="dxa"/>
          </w:tcPr>
          <w:p w14:paraId="133AA794" w14:textId="77777777" w:rsidR="009E000B" w:rsidRDefault="009E000B" w:rsidP="00963499">
            <w:r>
              <w:t>1</w:t>
            </w:r>
          </w:p>
        </w:tc>
        <w:tc>
          <w:tcPr>
            <w:tcW w:w="1952" w:type="dxa"/>
          </w:tcPr>
          <w:p w14:paraId="4C3B8BF1" w14:textId="77777777" w:rsidR="009E000B" w:rsidRDefault="009E000B" w:rsidP="00963499"/>
        </w:tc>
        <w:tc>
          <w:tcPr>
            <w:tcW w:w="1811" w:type="dxa"/>
          </w:tcPr>
          <w:p w14:paraId="237478B7" w14:textId="77777777" w:rsidR="009E000B" w:rsidRDefault="009E000B" w:rsidP="00963499"/>
        </w:tc>
        <w:tc>
          <w:tcPr>
            <w:tcW w:w="4745" w:type="dxa"/>
          </w:tcPr>
          <w:p w14:paraId="4647C7FE" w14:textId="77777777" w:rsidR="009E000B" w:rsidRDefault="009E000B" w:rsidP="00963499"/>
        </w:tc>
      </w:tr>
    </w:tbl>
    <w:p w14:paraId="0F921717" w14:textId="77777777" w:rsidR="009E000B" w:rsidRDefault="009E000B" w:rsidP="004833C9">
      <w:pPr>
        <w:spacing w:line="240" w:lineRule="auto"/>
      </w:pPr>
    </w:p>
    <w:p w14:paraId="2AC1236C" w14:textId="77777777" w:rsidR="00373ABA" w:rsidRPr="002354B9" w:rsidRDefault="00373ABA" w:rsidP="004833C9">
      <w:pPr>
        <w:spacing w:line="240" w:lineRule="auto"/>
      </w:pPr>
    </w:p>
    <w:sectPr w:rsidR="00373ABA" w:rsidRPr="002354B9" w:rsidSect="00670C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134" w:bottom="1134" w:left="1134" w:header="397" w:footer="39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Edward Lewis" w:date="2015-07-30T13:53:00Z" w:initials="EL">
    <w:p w14:paraId="55C6A2C8" w14:textId="77777777" w:rsidR="007D689B" w:rsidRDefault="007D689B" w:rsidP="007D689B">
      <w:pPr>
        <w:pStyle w:val="CommentText"/>
      </w:pPr>
      <w:r>
        <w:rPr>
          <w:rStyle w:val="CommentReference"/>
        </w:rPr>
        <w:annotationRef/>
      </w:r>
      <w:r>
        <w:t>Insert reference to style guide</w:t>
      </w:r>
    </w:p>
  </w:comment>
  <w:comment w:id="5" w:author="Edward Lewis" w:date="2015-07-30T13:54:00Z" w:initials="EL">
    <w:p w14:paraId="405FC4B3" w14:textId="77777777" w:rsidR="007D689B" w:rsidRDefault="007D689B" w:rsidP="007D689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Insert reference to style guide</w:t>
      </w:r>
    </w:p>
    <w:p w14:paraId="3509CC0A" w14:textId="77777777" w:rsidR="007D689B" w:rsidRDefault="007D689B" w:rsidP="007D689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C6A2C8" w15:done="0"/>
  <w15:commentEx w15:paraId="3509CC0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DC9C6" w14:textId="77777777" w:rsidR="008C605D" w:rsidRDefault="008C605D" w:rsidP="008857AF">
      <w:pPr>
        <w:pStyle w:val="Header"/>
      </w:pPr>
      <w:r>
        <w:separator/>
      </w:r>
    </w:p>
  </w:endnote>
  <w:endnote w:type="continuationSeparator" w:id="0">
    <w:p w14:paraId="1BA86EE5" w14:textId="77777777" w:rsidR="008C605D" w:rsidRDefault="008C605D" w:rsidP="008857AF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08195" w14:textId="77777777" w:rsidR="00C919BE" w:rsidRDefault="00C919BE" w:rsidP="00A81119">
    <w:pPr>
      <w:pStyle w:val="Footer"/>
      <w:pBdr>
        <w:top w:val="none" w:sz="0" w:space="0" w:color="auto"/>
      </w:pBd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70C1E">
      <w:rPr>
        <w:noProof/>
      </w:rPr>
      <w:t>2</w:t>
    </w:r>
    <w:r>
      <w:fldChar w:fldCharType="end"/>
    </w:r>
    <w:r>
      <w:t xml:space="preserve"> of </w:t>
    </w:r>
    <w:r w:rsidR="00291E23">
      <w:fldChar w:fldCharType="begin"/>
    </w:r>
    <w:r w:rsidR="00291E23">
      <w:instrText xml:space="preserve"> NUMPAGES </w:instrText>
    </w:r>
    <w:r w:rsidR="00291E23">
      <w:fldChar w:fldCharType="separate"/>
    </w:r>
    <w:r w:rsidR="00670C1E">
      <w:rPr>
        <w:noProof/>
      </w:rPr>
      <w:t>2</w:t>
    </w:r>
    <w:r w:rsidR="00291E2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EA8D" w14:textId="5BBF2FB8" w:rsidR="00C919BE" w:rsidRDefault="00C919BE" w:rsidP="00A81119">
    <w:pPr>
      <w:pStyle w:val="Footer"/>
      <w:pBdr>
        <w:top w:val="none" w:sz="0" w:space="0" w:color="auto"/>
      </w:pBd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1E23">
      <w:rPr>
        <w:noProof/>
      </w:rPr>
      <w:t>3</w:t>
    </w:r>
    <w:r>
      <w:fldChar w:fldCharType="end"/>
    </w:r>
    <w:r>
      <w:t xml:space="preserve"> of </w:t>
    </w:r>
    <w:r w:rsidR="00291E23">
      <w:fldChar w:fldCharType="begin"/>
    </w:r>
    <w:r w:rsidR="00291E23">
      <w:instrText xml:space="preserve"> NUMPAGES </w:instrText>
    </w:r>
    <w:r w:rsidR="00291E23">
      <w:fldChar w:fldCharType="separate"/>
    </w:r>
    <w:r w:rsidR="00291E23">
      <w:rPr>
        <w:noProof/>
      </w:rPr>
      <w:t>3</w:t>
    </w:r>
    <w:r w:rsidR="00291E2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5781F" w14:textId="19C53620" w:rsidR="00197FE1" w:rsidRPr="009D2280" w:rsidRDefault="00197FE1" w:rsidP="00197FE1">
    <w:pPr>
      <w:pStyle w:val="Footer"/>
      <w:pBdr>
        <w:top w:val="none" w:sz="0" w:space="0" w:color="auto"/>
      </w:pBdr>
      <w:ind w:left="-567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1824" behindDoc="1" locked="0" layoutInCell="1" allowOverlap="1" wp14:anchorId="75BF379D" wp14:editId="1C0C2A73">
          <wp:simplePos x="0" y="0"/>
          <wp:positionH relativeFrom="page">
            <wp:posOffset>619125</wp:posOffset>
          </wp:positionH>
          <wp:positionV relativeFrom="page">
            <wp:posOffset>9658350</wp:posOffset>
          </wp:positionV>
          <wp:extent cx="6791325" cy="895350"/>
          <wp:effectExtent l="0" t="0" r="9525" b="0"/>
          <wp:wrapNone/>
          <wp:docPr id="4" name="Picture 4" descr="footer A4 portrai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A4 portrait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13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BC0BB5" w14:textId="11355AD9" w:rsidR="00C05340" w:rsidRDefault="00C05340" w:rsidP="00197FE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0C929" w14:textId="77777777" w:rsidR="008C605D" w:rsidRDefault="008C605D" w:rsidP="008857AF">
      <w:pPr>
        <w:pStyle w:val="Header"/>
      </w:pPr>
      <w:r>
        <w:separator/>
      </w:r>
    </w:p>
  </w:footnote>
  <w:footnote w:type="continuationSeparator" w:id="0">
    <w:p w14:paraId="5120AC3F" w14:textId="77777777" w:rsidR="008C605D" w:rsidRDefault="008C605D" w:rsidP="008857AF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7F56E" w14:textId="2D269AEE" w:rsidR="00C919BE" w:rsidRDefault="00C919BE" w:rsidP="00A81119">
    <w:pPr>
      <w:pStyle w:val="Header"/>
      <w:pBdr>
        <w:top w:val="single" w:sz="2" w:space="4" w:color="0099FF"/>
        <w:bottom w:val="single" w:sz="2" w:space="4" w:color="0099FF"/>
      </w:pBdr>
    </w:pPr>
    <w:r>
      <w:t>Department of Science, Information Technology</w:t>
    </w:r>
    <w:r w:rsidR="00197FE1">
      <w:t xml:space="preserve"> and </w:t>
    </w:r>
    <w:r>
      <w:t xml:space="preserve">Innovation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4FF0A" w14:textId="51AA7EC8" w:rsidR="00C919BE" w:rsidRDefault="00670C1E" w:rsidP="00670C1E">
    <w:pPr>
      <w:pStyle w:val="Header"/>
      <w:pBdr>
        <w:top w:val="single" w:sz="2" w:space="4" w:color="0099FF"/>
        <w:bottom w:val="single" w:sz="2" w:space="4" w:color="0099FF"/>
      </w:pBdr>
    </w:pPr>
    <w:r>
      <w:t xml:space="preserve">Department of Science, Information Technology and Innovation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1028F" w14:textId="53DA2790" w:rsidR="00C919BE" w:rsidRPr="006078C8" w:rsidRDefault="00C05340" w:rsidP="0007623E">
    <w:r>
      <w:rPr>
        <w:noProof/>
      </w:rPr>
      <w:drawing>
        <wp:anchor distT="0" distB="0" distL="114300" distR="114300" simplePos="0" relativeHeight="251659776" behindDoc="1" locked="0" layoutInCell="1" allowOverlap="1" wp14:anchorId="3A199921" wp14:editId="62053575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561580" cy="1752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-blu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01" b="52606"/>
                  <a:stretch/>
                </pic:blipFill>
                <pic:spPr bwMode="auto">
                  <a:xfrm>
                    <a:off x="0" y="0"/>
                    <a:ext cx="7561908" cy="17526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4A27"/>
    <w:multiLevelType w:val="hybridMultilevel"/>
    <w:tmpl w:val="500E8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D0D51"/>
    <w:multiLevelType w:val="hybridMultilevel"/>
    <w:tmpl w:val="03203ADE"/>
    <w:lvl w:ilvl="0" w:tplc="0C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0B863A56"/>
    <w:multiLevelType w:val="hybridMultilevel"/>
    <w:tmpl w:val="DBE80AA2"/>
    <w:lvl w:ilvl="0" w:tplc="7E3E8878">
      <w:start w:val="1"/>
      <w:numFmt w:val="bullet"/>
      <w:pStyle w:val="ListParagraph"/>
      <w:lvlText w:val=""/>
      <w:lvlJc w:val="left"/>
      <w:pPr>
        <w:ind w:left="567" w:hanging="567"/>
      </w:pPr>
      <w:rPr>
        <w:rFonts w:ascii="Symbol" w:hAnsi="Symbol" w:hint="default"/>
        <w:color w:val="00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F1ED9"/>
    <w:multiLevelType w:val="hybridMultilevel"/>
    <w:tmpl w:val="385EF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432D"/>
    <w:multiLevelType w:val="hybridMultilevel"/>
    <w:tmpl w:val="F2368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33BE3"/>
    <w:multiLevelType w:val="hybridMultilevel"/>
    <w:tmpl w:val="7D661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C507D"/>
    <w:multiLevelType w:val="multilevel"/>
    <w:tmpl w:val="C778EB54"/>
    <w:styleLink w:val="StyleNumbered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sz w:val="22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1B39205F"/>
    <w:multiLevelType w:val="hybridMultilevel"/>
    <w:tmpl w:val="9514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80049"/>
    <w:multiLevelType w:val="hybridMultilevel"/>
    <w:tmpl w:val="4C90C5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D47E3C"/>
    <w:multiLevelType w:val="hybridMultilevel"/>
    <w:tmpl w:val="47B2EE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830FE"/>
    <w:multiLevelType w:val="hybridMultilevel"/>
    <w:tmpl w:val="738EA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2363A5"/>
    <w:multiLevelType w:val="hybridMultilevel"/>
    <w:tmpl w:val="1E20F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A6302"/>
    <w:multiLevelType w:val="hybridMultilevel"/>
    <w:tmpl w:val="0F6C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32E1"/>
    <w:multiLevelType w:val="hybridMultilevel"/>
    <w:tmpl w:val="19A40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256F6"/>
    <w:multiLevelType w:val="hybridMultilevel"/>
    <w:tmpl w:val="D818BAA8"/>
    <w:lvl w:ilvl="0" w:tplc="0C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5">
    <w:nsid w:val="24504EC8"/>
    <w:multiLevelType w:val="hybridMultilevel"/>
    <w:tmpl w:val="90AA3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C1F5F"/>
    <w:multiLevelType w:val="hybridMultilevel"/>
    <w:tmpl w:val="94226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C2D9B"/>
    <w:multiLevelType w:val="hybridMultilevel"/>
    <w:tmpl w:val="8EEC8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225E03"/>
    <w:multiLevelType w:val="hybridMultilevel"/>
    <w:tmpl w:val="25EAF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F0A54"/>
    <w:multiLevelType w:val="hybridMultilevel"/>
    <w:tmpl w:val="F7AE8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D94496"/>
    <w:multiLevelType w:val="hybridMultilevel"/>
    <w:tmpl w:val="EFE6E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8E3FA3"/>
    <w:multiLevelType w:val="hybridMultilevel"/>
    <w:tmpl w:val="24682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F0C78"/>
    <w:multiLevelType w:val="hybridMultilevel"/>
    <w:tmpl w:val="CF7A1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37373"/>
    <w:multiLevelType w:val="hybridMultilevel"/>
    <w:tmpl w:val="A1A0E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AC0DAB"/>
    <w:multiLevelType w:val="hybridMultilevel"/>
    <w:tmpl w:val="0DE2F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1B7C52"/>
    <w:multiLevelType w:val="hybridMultilevel"/>
    <w:tmpl w:val="31167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F221B8"/>
    <w:multiLevelType w:val="hybridMultilevel"/>
    <w:tmpl w:val="738EA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0C3040"/>
    <w:multiLevelType w:val="multilevel"/>
    <w:tmpl w:val="8B62BD2C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color w:val="00AEE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64C02"/>
    <w:multiLevelType w:val="hybridMultilevel"/>
    <w:tmpl w:val="78EC66A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54FF10F6"/>
    <w:multiLevelType w:val="hybridMultilevel"/>
    <w:tmpl w:val="D3642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056DE1"/>
    <w:multiLevelType w:val="hybridMultilevel"/>
    <w:tmpl w:val="152A580E"/>
    <w:lvl w:ilvl="0" w:tplc="9F7A8316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336699"/>
        <w:sz w:val="24"/>
      </w:rPr>
    </w:lvl>
    <w:lvl w:ilvl="1" w:tplc="5FB04B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DC9B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CA8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320E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E03E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2D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C44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EAC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075B30"/>
    <w:multiLevelType w:val="hybridMultilevel"/>
    <w:tmpl w:val="382EA9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6329"/>
    <w:multiLevelType w:val="multilevel"/>
    <w:tmpl w:val="C778EB54"/>
    <w:numStyleLink w:val="StyleNumbered"/>
  </w:abstractNum>
  <w:abstractNum w:abstractNumId="33">
    <w:nsid w:val="620704FC"/>
    <w:multiLevelType w:val="hybridMultilevel"/>
    <w:tmpl w:val="C1B25430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64EA3527"/>
    <w:multiLevelType w:val="hybridMultilevel"/>
    <w:tmpl w:val="A58C9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82FA6"/>
    <w:multiLevelType w:val="hybridMultilevel"/>
    <w:tmpl w:val="451CC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EA1A64"/>
    <w:multiLevelType w:val="hybridMultilevel"/>
    <w:tmpl w:val="69566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1A30AB"/>
    <w:multiLevelType w:val="hybridMultilevel"/>
    <w:tmpl w:val="0F243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46454"/>
    <w:multiLevelType w:val="hybridMultilevel"/>
    <w:tmpl w:val="835CF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A6193A"/>
    <w:multiLevelType w:val="hybridMultilevel"/>
    <w:tmpl w:val="DF4266CC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0">
    <w:nsid w:val="7A642D5A"/>
    <w:multiLevelType w:val="hybridMultilevel"/>
    <w:tmpl w:val="FBD00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5033C5"/>
    <w:multiLevelType w:val="hybridMultilevel"/>
    <w:tmpl w:val="A1ACD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AD074C"/>
    <w:multiLevelType w:val="hybridMultilevel"/>
    <w:tmpl w:val="4AC4A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C111D9"/>
    <w:multiLevelType w:val="hybridMultilevel"/>
    <w:tmpl w:val="D4CAE7C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0"/>
  </w:num>
  <w:num w:numId="3">
    <w:abstractNumId w:val="0"/>
  </w:num>
  <w:num w:numId="4">
    <w:abstractNumId w:val="22"/>
  </w:num>
  <w:num w:numId="5">
    <w:abstractNumId w:val="11"/>
  </w:num>
  <w:num w:numId="6">
    <w:abstractNumId w:val="42"/>
  </w:num>
  <w:num w:numId="7">
    <w:abstractNumId w:val="18"/>
  </w:num>
  <w:num w:numId="8">
    <w:abstractNumId w:val="38"/>
  </w:num>
  <w:num w:numId="9">
    <w:abstractNumId w:val="4"/>
  </w:num>
  <w:num w:numId="10">
    <w:abstractNumId w:val="19"/>
  </w:num>
  <w:num w:numId="11">
    <w:abstractNumId w:val="21"/>
  </w:num>
  <w:num w:numId="12">
    <w:abstractNumId w:val="23"/>
  </w:num>
  <w:num w:numId="13">
    <w:abstractNumId w:val="29"/>
  </w:num>
  <w:num w:numId="14">
    <w:abstractNumId w:val="37"/>
  </w:num>
  <w:num w:numId="15">
    <w:abstractNumId w:val="10"/>
  </w:num>
  <w:num w:numId="16">
    <w:abstractNumId w:val="26"/>
  </w:num>
  <w:num w:numId="17">
    <w:abstractNumId w:val="12"/>
  </w:num>
  <w:num w:numId="18">
    <w:abstractNumId w:val="1"/>
  </w:num>
  <w:num w:numId="19">
    <w:abstractNumId w:val="16"/>
  </w:num>
  <w:num w:numId="20">
    <w:abstractNumId w:val="2"/>
  </w:num>
  <w:num w:numId="21">
    <w:abstractNumId w:val="27"/>
  </w:num>
  <w:num w:numId="22">
    <w:abstractNumId w:val="6"/>
  </w:num>
  <w:num w:numId="23">
    <w:abstractNumId w:val="32"/>
  </w:num>
  <w:num w:numId="24">
    <w:abstractNumId w:val="35"/>
  </w:num>
  <w:num w:numId="25">
    <w:abstractNumId w:val="34"/>
  </w:num>
  <w:num w:numId="26">
    <w:abstractNumId w:val="41"/>
  </w:num>
  <w:num w:numId="27">
    <w:abstractNumId w:val="36"/>
  </w:num>
  <w:num w:numId="28">
    <w:abstractNumId w:val="13"/>
  </w:num>
  <w:num w:numId="29">
    <w:abstractNumId w:val="24"/>
  </w:num>
  <w:num w:numId="30">
    <w:abstractNumId w:val="25"/>
  </w:num>
  <w:num w:numId="31">
    <w:abstractNumId w:val="7"/>
  </w:num>
  <w:num w:numId="32">
    <w:abstractNumId w:val="9"/>
  </w:num>
  <w:num w:numId="33">
    <w:abstractNumId w:val="43"/>
  </w:num>
  <w:num w:numId="34">
    <w:abstractNumId w:val="8"/>
  </w:num>
  <w:num w:numId="35">
    <w:abstractNumId w:val="3"/>
  </w:num>
  <w:num w:numId="36">
    <w:abstractNumId w:val="17"/>
  </w:num>
  <w:num w:numId="37">
    <w:abstractNumId w:val="20"/>
  </w:num>
  <w:num w:numId="38">
    <w:abstractNumId w:val="31"/>
  </w:num>
  <w:num w:numId="39">
    <w:abstractNumId w:val="39"/>
  </w:num>
  <w:num w:numId="40">
    <w:abstractNumId w:val="33"/>
  </w:num>
  <w:num w:numId="41">
    <w:abstractNumId w:val="14"/>
  </w:num>
  <w:num w:numId="42">
    <w:abstractNumId w:val="15"/>
  </w:num>
  <w:num w:numId="43">
    <w:abstractNumId w:val="5"/>
  </w:num>
  <w:num w:numId="44">
    <w:abstractNumId w:val="28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ward Lewis">
    <w15:presenceInfo w15:providerId="None" w15:userId="Edward Lew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D0"/>
    <w:rsid w:val="00001EA9"/>
    <w:rsid w:val="00003737"/>
    <w:rsid w:val="00003C30"/>
    <w:rsid w:val="00006AF0"/>
    <w:rsid w:val="000126F8"/>
    <w:rsid w:val="00013DD4"/>
    <w:rsid w:val="000165EF"/>
    <w:rsid w:val="00017730"/>
    <w:rsid w:val="00017CD0"/>
    <w:rsid w:val="00021540"/>
    <w:rsid w:val="0002263C"/>
    <w:rsid w:val="00023506"/>
    <w:rsid w:val="00035033"/>
    <w:rsid w:val="00042EC1"/>
    <w:rsid w:val="000459CE"/>
    <w:rsid w:val="00046AF2"/>
    <w:rsid w:val="000470C9"/>
    <w:rsid w:val="00052E09"/>
    <w:rsid w:val="00057A4A"/>
    <w:rsid w:val="00057EDD"/>
    <w:rsid w:val="000624F0"/>
    <w:rsid w:val="00064E12"/>
    <w:rsid w:val="0007168C"/>
    <w:rsid w:val="00072B7A"/>
    <w:rsid w:val="0007623E"/>
    <w:rsid w:val="00081CDC"/>
    <w:rsid w:val="000833A4"/>
    <w:rsid w:val="000864CF"/>
    <w:rsid w:val="00097111"/>
    <w:rsid w:val="000A0FB7"/>
    <w:rsid w:val="000A27FF"/>
    <w:rsid w:val="000A28F3"/>
    <w:rsid w:val="000A36FF"/>
    <w:rsid w:val="000B19C5"/>
    <w:rsid w:val="000B1E6D"/>
    <w:rsid w:val="000B4F88"/>
    <w:rsid w:val="000B5EE8"/>
    <w:rsid w:val="000C0BFD"/>
    <w:rsid w:val="000C1C31"/>
    <w:rsid w:val="000C1CAD"/>
    <w:rsid w:val="000C342D"/>
    <w:rsid w:val="000C3DB7"/>
    <w:rsid w:val="000D26B4"/>
    <w:rsid w:val="000D2B4F"/>
    <w:rsid w:val="000D5A46"/>
    <w:rsid w:val="000D61BA"/>
    <w:rsid w:val="000D746B"/>
    <w:rsid w:val="000E2653"/>
    <w:rsid w:val="000E32C8"/>
    <w:rsid w:val="000E5C65"/>
    <w:rsid w:val="000E6290"/>
    <w:rsid w:val="000E7005"/>
    <w:rsid w:val="000F2F6E"/>
    <w:rsid w:val="000F5069"/>
    <w:rsid w:val="000F5D4E"/>
    <w:rsid w:val="000F69B6"/>
    <w:rsid w:val="0010022E"/>
    <w:rsid w:val="00102059"/>
    <w:rsid w:val="00103938"/>
    <w:rsid w:val="001048E2"/>
    <w:rsid w:val="00106ADF"/>
    <w:rsid w:val="00107A35"/>
    <w:rsid w:val="00110B67"/>
    <w:rsid w:val="00112CB6"/>
    <w:rsid w:val="00115223"/>
    <w:rsid w:val="001156CF"/>
    <w:rsid w:val="001172C0"/>
    <w:rsid w:val="00117E1F"/>
    <w:rsid w:val="0012007B"/>
    <w:rsid w:val="00125879"/>
    <w:rsid w:val="00131029"/>
    <w:rsid w:val="00137D64"/>
    <w:rsid w:val="0014124F"/>
    <w:rsid w:val="0014280E"/>
    <w:rsid w:val="00145199"/>
    <w:rsid w:val="00145871"/>
    <w:rsid w:val="00145C7F"/>
    <w:rsid w:val="001468FC"/>
    <w:rsid w:val="001519AA"/>
    <w:rsid w:val="00151A66"/>
    <w:rsid w:val="00153E49"/>
    <w:rsid w:val="00161C5C"/>
    <w:rsid w:val="00162299"/>
    <w:rsid w:val="00162D4D"/>
    <w:rsid w:val="0016404E"/>
    <w:rsid w:val="00166F1F"/>
    <w:rsid w:val="0017069D"/>
    <w:rsid w:val="001721B9"/>
    <w:rsid w:val="00173DAF"/>
    <w:rsid w:val="00177968"/>
    <w:rsid w:val="001823C6"/>
    <w:rsid w:val="001829FE"/>
    <w:rsid w:val="00183694"/>
    <w:rsid w:val="00183FE5"/>
    <w:rsid w:val="0019058E"/>
    <w:rsid w:val="00192C3F"/>
    <w:rsid w:val="00192D2B"/>
    <w:rsid w:val="00192FF3"/>
    <w:rsid w:val="00193151"/>
    <w:rsid w:val="00194860"/>
    <w:rsid w:val="0019682D"/>
    <w:rsid w:val="00197245"/>
    <w:rsid w:val="00197A9E"/>
    <w:rsid w:val="00197FE1"/>
    <w:rsid w:val="001A0E31"/>
    <w:rsid w:val="001A1096"/>
    <w:rsid w:val="001A5C2C"/>
    <w:rsid w:val="001B0A53"/>
    <w:rsid w:val="001B0E18"/>
    <w:rsid w:val="001B36CA"/>
    <w:rsid w:val="001B4366"/>
    <w:rsid w:val="001B6010"/>
    <w:rsid w:val="001B7290"/>
    <w:rsid w:val="001C13B9"/>
    <w:rsid w:val="001C547C"/>
    <w:rsid w:val="001C6370"/>
    <w:rsid w:val="001D2403"/>
    <w:rsid w:val="001D3B00"/>
    <w:rsid w:val="001D4832"/>
    <w:rsid w:val="001D60ED"/>
    <w:rsid w:val="001E2743"/>
    <w:rsid w:val="001E2B10"/>
    <w:rsid w:val="001E6F61"/>
    <w:rsid w:val="001F2B72"/>
    <w:rsid w:val="001F4ECC"/>
    <w:rsid w:val="001F4FDA"/>
    <w:rsid w:val="001F5B4D"/>
    <w:rsid w:val="001F70ED"/>
    <w:rsid w:val="001F748F"/>
    <w:rsid w:val="00202869"/>
    <w:rsid w:val="00202E7F"/>
    <w:rsid w:val="00204512"/>
    <w:rsid w:val="00213D17"/>
    <w:rsid w:val="0021602A"/>
    <w:rsid w:val="00221EAA"/>
    <w:rsid w:val="00222607"/>
    <w:rsid w:val="00222FC0"/>
    <w:rsid w:val="002239EF"/>
    <w:rsid w:val="002261CC"/>
    <w:rsid w:val="002264A9"/>
    <w:rsid w:val="002276A9"/>
    <w:rsid w:val="002354B9"/>
    <w:rsid w:val="00243DE3"/>
    <w:rsid w:val="0024442A"/>
    <w:rsid w:val="00257ACD"/>
    <w:rsid w:val="002613C4"/>
    <w:rsid w:val="00261FAF"/>
    <w:rsid w:val="002654F9"/>
    <w:rsid w:val="00265B1B"/>
    <w:rsid w:val="002661C7"/>
    <w:rsid w:val="0026664A"/>
    <w:rsid w:val="00267053"/>
    <w:rsid w:val="0027013D"/>
    <w:rsid w:val="0027155F"/>
    <w:rsid w:val="0027185E"/>
    <w:rsid w:val="00273FDC"/>
    <w:rsid w:val="00274295"/>
    <w:rsid w:val="00275424"/>
    <w:rsid w:val="00275F9B"/>
    <w:rsid w:val="00276309"/>
    <w:rsid w:val="00281008"/>
    <w:rsid w:val="0028604F"/>
    <w:rsid w:val="00291E0E"/>
    <w:rsid w:val="00291E23"/>
    <w:rsid w:val="00294217"/>
    <w:rsid w:val="0029548A"/>
    <w:rsid w:val="00296657"/>
    <w:rsid w:val="002A2F9D"/>
    <w:rsid w:val="002B1A2A"/>
    <w:rsid w:val="002B28D8"/>
    <w:rsid w:val="002B5889"/>
    <w:rsid w:val="002B6787"/>
    <w:rsid w:val="002C19B1"/>
    <w:rsid w:val="002D7EEB"/>
    <w:rsid w:val="002E2FFB"/>
    <w:rsid w:val="002E5F63"/>
    <w:rsid w:val="002E63AE"/>
    <w:rsid w:val="002F2D2C"/>
    <w:rsid w:val="002F3E43"/>
    <w:rsid w:val="002F4353"/>
    <w:rsid w:val="002F4B3D"/>
    <w:rsid w:val="002F52BC"/>
    <w:rsid w:val="002F578B"/>
    <w:rsid w:val="002F6889"/>
    <w:rsid w:val="00302D97"/>
    <w:rsid w:val="00306F2E"/>
    <w:rsid w:val="00307075"/>
    <w:rsid w:val="00307CBC"/>
    <w:rsid w:val="003128CB"/>
    <w:rsid w:val="00320746"/>
    <w:rsid w:val="00326334"/>
    <w:rsid w:val="00330DD8"/>
    <w:rsid w:val="00331FEF"/>
    <w:rsid w:val="00332FF1"/>
    <w:rsid w:val="00334BA1"/>
    <w:rsid w:val="00335921"/>
    <w:rsid w:val="00335932"/>
    <w:rsid w:val="00336BB0"/>
    <w:rsid w:val="00337DB3"/>
    <w:rsid w:val="00340102"/>
    <w:rsid w:val="003401D3"/>
    <w:rsid w:val="00343E0D"/>
    <w:rsid w:val="003474F5"/>
    <w:rsid w:val="00347764"/>
    <w:rsid w:val="00352C08"/>
    <w:rsid w:val="0035536B"/>
    <w:rsid w:val="003566DD"/>
    <w:rsid w:val="003607FB"/>
    <w:rsid w:val="0036176A"/>
    <w:rsid w:val="0036217D"/>
    <w:rsid w:val="003661EF"/>
    <w:rsid w:val="003678BC"/>
    <w:rsid w:val="00370EBE"/>
    <w:rsid w:val="0037241B"/>
    <w:rsid w:val="00372B69"/>
    <w:rsid w:val="00373ABA"/>
    <w:rsid w:val="00374147"/>
    <w:rsid w:val="00374BF8"/>
    <w:rsid w:val="00375363"/>
    <w:rsid w:val="003761DD"/>
    <w:rsid w:val="00376314"/>
    <w:rsid w:val="00377A97"/>
    <w:rsid w:val="00382497"/>
    <w:rsid w:val="003852F8"/>
    <w:rsid w:val="00385413"/>
    <w:rsid w:val="00390539"/>
    <w:rsid w:val="00391230"/>
    <w:rsid w:val="00391E0A"/>
    <w:rsid w:val="00392524"/>
    <w:rsid w:val="003955E2"/>
    <w:rsid w:val="0039638C"/>
    <w:rsid w:val="0039737C"/>
    <w:rsid w:val="003A3B26"/>
    <w:rsid w:val="003A5694"/>
    <w:rsid w:val="003A5A7A"/>
    <w:rsid w:val="003A75AC"/>
    <w:rsid w:val="003A78D7"/>
    <w:rsid w:val="003B2712"/>
    <w:rsid w:val="003B47A8"/>
    <w:rsid w:val="003B4ADF"/>
    <w:rsid w:val="003B4C81"/>
    <w:rsid w:val="003B5949"/>
    <w:rsid w:val="003B7A0F"/>
    <w:rsid w:val="003C050E"/>
    <w:rsid w:val="003C1832"/>
    <w:rsid w:val="003C4A2B"/>
    <w:rsid w:val="003C5CE7"/>
    <w:rsid w:val="003C68EC"/>
    <w:rsid w:val="003D3E2E"/>
    <w:rsid w:val="003D448B"/>
    <w:rsid w:val="003E389E"/>
    <w:rsid w:val="003E5D1A"/>
    <w:rsid w:val="003E675B"/>
    <w:rsid w:val="003E72DE"/>
    <w:rsid w:val="003E75A5"/>
    <w:rsid w:val="003F447D"/>
    <w:rsid w:val="003F4C9F"/>
    <w:rsid w:val="003F50D1"/>
    <w:rsid w:val="003F6AC8"/>
    <w:rsid w:val="003F6D7F"/>
    <w:rsid w:val="00405036"/>
    <w:rsid w:val="004101C3"/>
    <w:rsid w:val="00412A62"/>
    <w:rsid w:val="00417936"/>
    <w:rsid w:val="004230CF"/>
    <w:rsid w:val="00424B93"/>
    <w:rsid w:val="004303F9"/>
    <w:rsid w:val="00431342"/>
    <w:rsid w:val="0043366A"/>
    <w:rsid w:val="00433B40"/>
    <w:rsid w:val="0043405A"/>
    <w:rsid w:val="00435543"/>
    <w:rsid w:val="0043692A"/>
    <w:rsid w:val="00437A11"/>
    <w:rsid w:val="004404C0"/>
    <w:rsid w:val="00440A78"/>
    <w:rsid w:val="00440DB7"/>
    <w:rsid w:val="004453D0"/>
    <w:rsid w:val="00445923"/>
    <w:rsid w:val="00454159"/>
    <w:rsid w:val="0045530E"/>
    <w:rsid w:val="00457EC5"/>
    <w:rsid w:val="00460485"/>
    <w:rsid w:val="00462907"/>
    <w:rsid w:val="00463B05"/>
    <w:rsid w:val="004655B5"/>
    <w:rsid w:val="00467596"/>
    <w:rsid w:val="0047166E"/>
    <w:rsid w:val="004761A5"/>
    <w:rsid w:val="00476771"/>
    <w:rsid w:val="004833C9"/>
    <w:rsid w:val="004840D2"/>
    <w:rsid w:val="004870DF"/>
    <w:rsid w:val="004909A3"/>
    <w:rsid w:val="00491050"/>
    <w:rsid w:val="0049669F"/>
    <w:rsid w:val="00496A51"/>
    <w:rsid w:val="004A4D3E"/>
    <w:rsid w:val="004A7760"/>
    <w:rsid w:val="004B576F"/>
    <w:rsid w:val="004B6E53"/>
    <w:rsid w:val="004B6F38"/>
    <w:rsid w:val="004C1E60"/>
    <w:rsid w:val="004C435B"/>
    <w:rsid w:val="004C56CD"/>
    <w:rsid w:val="004C6ABA"/>
    <w:rsid w:val="004C7416"/>
    <w:rsid w:val="004C7BFD"/>
    <w:rsid w:val="004D41E7"/>
    <w:rsid w:val="004D4467"/>
    <w:rsid w:val="004D5154"/>
    <w:rsid w:val="004E0171"/>
    <w:rsid w:val="004E155F"/>
    <w:rsid w:val="004E3268"/>
    <w:rsid w:val="004E462C"/>
    <w:rsid w:val="004E4DBD"/>
    <w:rsid w:val="004E6BCB"/>
    <w:rsid w:val="004F55E3"/>
    <w:rsid w:val="00500B92"/>
    <w:rsid w:val="005011A1"/>
    <w:rsid w:val="00503941"/>
    <w:rsid w:val="00512F69"/>
    <w:rsid w:val="0051689E"/>
    <w:rsid w:val="00516CD6"/>
    <w:rsid w:val="005208EA"/>
    <w:rsid w:val="0052188E"/>
    <w:rsid w:val="00522FAF"/>
    <w:rsid w:val="00523082"/>
    <w:rsid w:val="00525245"/>
    <w:rsid w:val="00527DCF"/>
    <w:rsid w:val="00527F69"/>
    <w:rsid w:val="00531AD7"/>
    <w:rsid w:val="00532F06"/>
    <w:rsid w:val="00535840"/>
    <w:rsid w:val="005365EE"/>
    <w:rsid w:val="0053777A"/>
    <w:rsid w:val="00537D32"/>
    <w:rsid w:val="0054109C"/>
    <w:rsid w:val="00543037"/>
    <w:rsid w:val="00546ACD"/>
    <w:rsid w:val="00546DC6"/>
    <w:rsid w:val="00551A97"/>
    <w:rsid w:val="00552D53"/>
    <w:rsid w:val="005565EC"/>
    <w:rsid w:val="00560824"/>
    <w:rsid w:val="005613F6"/>
    <w:rsid w:val="005623EF"/>
    <w:rsid w:val="005659D4"/>
    <w:rsid w:val="00566FEB"/>
    <w:rsid w:val="00570123"/>
    <w:rsid w:val="00571F03"/>
    <w:rsid w:val="00571F78"/>
    <w:rsid w:val="005723F2"/>
    <w:rsid w:val="00573827"/>
    <w:rsid w:val="00573A94"/>
    <w:rsid w:val="0057576B"/>
    <w:rsid w:val="005770A0"/>
    <w:rsid w:val="00577EC0"/>
    <w:rsid w:val="00581318"/>
    <w:rsid w:val="00581BA4"/>
    <w:rsid w:val="00587935"/>
    <w:rsid w:val="00590ED5"/>
    <w:rsid w:val="005A3C08"/>
    <w:rsid w:val="005A66B8"/>
    <w:rsid w:val="005A6B0C"/>
    <w:rsid w:val="005A7FAE"/>
    <w:rsid w:val="005B0420"/>
    <w:rsid w:val="005B204C"/>
    <w:rsid w:val="005B271C"/>
    <w:rsid w:val="005B3B35"/>
    <w:rsid w:val="005B5549"/>
    <w:rsid w:val="005B6283"/>
    <w:rsid w:val="005C262C"/>
    <w:rsid w:val="005C2BBB"/>
    <w:rsid w:val="005C3F59"/>
    <w:rsid w:val="005C44AC"/>
    <w:rsid w:val="005D0E83"/>
    <w:rsid w:val="005D2C24"/>
    <w:rsid w:val="005D437E"/>
    <w:rsid w:val="005D4864"/>
    <w:rsid w:val="005D5330"/>
    <w:rsid w:val="005D666C"/>
    <w:rsid w:val="005D7DA1"/>
    <w:rsid w:val="005E0C6C"/>
    <w:rsid w:val="005E0E0C"/>
    <w:rsid w:val="005E1611"/>
    <w:rsid w:val="005E19C8"/>
    <w:rsid w:val="005E2F71"/>
    <w:rsid w:val="005E5480"/>
    <w:rsid w:val="005E7AF8"/>
    <w:rsid w:val="005F0AB7"/>
    <w:rsid w:val="005F2EA0"/>
    <w:rsid w:val="005F4E97"/>
    <w:rsid w:val="005F5580"/>
    <w:rsid w:val="005F6A41"/>
    <w:rsid w:val="005F7717"/>
    <w:rsid w:val="00600402"/>
    <w:rsid w:val="00601ACB"/>
    <w:rsid w:val="00602F52"/>
    <w:rsid w:val="006048A6"/>
    <w:rsid w:val="006054ED"/>
    <w:rsid w:val="006069F0"/>
    <w:rsid w:val="00607131"/>
    <w:rsid w:val="006078C8"/>
    <w:rsid w:val="00617143"/>
    <w:rsid w:val="0062141F"/>
    <w:rsid w:val="00621601"/>
    <w:rsid w:val="006220AF"/>
    <w:rsid w:val="006239C2"/>
    <w:rsid w:val="0062434F"/>
    <w:rsid w:val="00626C02"/>
    <w:rsid w:val="00626F82"/>
    <w:rsid w:val="00627569"/>
    <w:rsid w:val="0063060C"/>
    <w:rsid w:val="00632FD9"/>
    <w:rsid w:val="00634B01"/>
    <w:rsid w:val="00641901"/>
    <w:rsid w:val="00645277"/>
    <w:rsid w:val="00652650"/>
    <w:rsid w:val="00652912"/>
    <w:rsid w:val="00652D5A"/>
    <w:rsid w:val="00652FB6"/>
    <w:rsid w:val="00657284"/>
    <w:rsid w:val="006604F0"/>
    <w:rsid w:val="00661949"/>
    <w:rsid w:val="00670AD2"/>
    <w:rsid w:val="00670AEC"/>
    <w:rsid w:val="00670C1E"/>
    <w:rsid w:val="006714F4"/>
    <w:rsid w:val="00671D39"/>
    <w:rsid w:val="0067779A"/>
    <w:rsid w:val="00677B3F"/>
    <w:rsid w:val="00681043"/>
    <w:rsid w:val="0068279E"/>
    <w:rsid w:val="0068346E"/>
    <w:rsid w:val="00686134"/>
    <w:rsid w:val="00692D1B"/>
    <w:rsid w:val="00694312"/>
    <w:rsid w:val="00695E4C"/>
    <w:rsid w:val="00697216"/>
    <w:rsid w:val="00697696"/>
    <w:rsid w:val="00697709"/>
    <w:rsid w:val="006B6C0A"/>
    <w:rsid w:val="006B7FB6"/>
    <w:rsid w:val="006C2339"/>
    <w:rsid w:val="006C4E98"/>
    <w:rsid w:val="006C5F0C"/>
    <w:rsid w:val="006D1F2E"/>
    <w:rsid w:val="006D21C2"/>
    <w:rsid w:val="006D473D"/>
    <w:rsid w:val="006D6144"/>
    <w:rsid w:val="006E7091"/>
    <w:rsid w:val="006E7C3B"/>
    <w:rsid w:val="006F0FCB"/>
    <w:rsid w:val="00702285"/>
    <w:rsid w:val="00702E10"/>
    <w:rsid w:val="007039D2"/>
    <w:rsid w:val="007128CD"/>
    <w:rsid w:val="00716B5E"/>
    <w:rsid w:val="00720445"/>
    <w:rsid w:val="007212F8"/>
    <w:rsid w:val="0072219D"/>
    <w:rsid w:val="0072260C"/>
    <w:rsid w:val="00722841"/>
    <w:rsid w:val="0072567F"/>
    <w:rsid w:val="00725C43"/>
    <w:rsid w:val="00727465"/>
    <w:rsid w:val="0073129A"/>
    <w:rsid w:val="00734633"/>
    <w:rsid w:val="007369EA"/>
    <w:rsid w:val="00737F3C"/>
    <w:rsid w:val="0074508D"/>
    <w:rsid w:val="007451DA"/>
    <w:rsid w:val="00745AC6"/>
    <w:rsid w:val="007466F1"/>
    <w:rsid w:val="00747234"/>
    <w:rsid w:val="00750ECF"/>
    <w:rsid w:val="00757202"/>
    <w:rsid w:val="00760355"/>
    <w:rsid w:val="0076108A"/>
    <w:rsid w:val="007632BC"/>
    <w:rsid w:val="00764E98"/>
    <w:rsid w:val="007672A6"/>
    <w:rsid w:val="00771CCF"/>
    <w:rsid w:val="00772CE6"/>
    <w:rsid w:val="00772FBE"/>
    <w:rsid w:val="007749AD"/>
    <w:rsid w:val="00776D56"/>
    <w:rsid w:val="00781A69"/>
    <w:rsid w:val="00784B6E"/>
    <w:rsid w:val="00785D85"/>
    <w:rsid w:val="00786685"/>
    <w:rsid w:val="00786968"/>
    <w:rsid w:val="0078752D"/>
    <w:rsid w:val="00787F66"/>
    <w:rsid w:val="00791386"/>
    <w:rsid w:val="00792EBE"/>
    <w:rsid w:val="00793F9F"/>
    <w:rsid w:val="00795EAB"/>
    <w:rsid w:val="00795FD4"/>
    <w:rsid w:val="00796F01"/>
    <w:rsid w:val="007A68E0"/>
    <w:rsid w:val="007B33B8"/>
    <w:rsid w:val="007B4B91"/>
    <w:rsid w:val="007B77FD"/>
    <w:rsid w:val="007C05EC"/>
    <w:rsid w:val="007C21D6"/>
    <w:rsid w:val="007C3BAB"/>
    <w:rsid w:val="007D1B6A"/>
    <w:rsid w:val="007D1D90"/>
    <w:rsid w:val="007D689B"/>
    <w:rsid w:val="007E0DB1"/>
    <w:rsid w:val="007E0FA2"/>
    <w:rsid w:val="007E2057"/>
    <w:rsid w:val="007F109F"/>
    <w:rsid w:val="007F21B5"/>
    <w:rsid w:val="007F34BA"/>
    <w:rsid w:val="007F5096"/>
    <w:rsid w:val="007F7B1C"/>
    <w:rsid w:val="00800093"/>
    <w:rsid w:val="008012D3"/>
    <w:rsid w:val="008054D0"/>
    <w:rsid w:val="00806C28"/>
    <w:rsid w:val="00807789"/>
    <w:rsid w:val="00807D39"/>
    <w:rsid w:val="00811DE7"/>
    <w:rsid w:val="008143EB"/>
    <w:rsid w:val="00814C0D"/>
    <w:rsid w:val="00814FE0"/>
    <w:rsid w:val="008163E3"/>
    <w:rsid w:val="00820BDC"/>
    <w:rsid w:val="00820C83"/>
    <w:rsid w:val="00826208"/>
    <w:rsid w:val="00831616"/>
    <w:rsid w:val="008335EB"/>
    <w:rsid w:val="00835169"/>
    <w:rsid w:val="00835BB3"/>
    <w:rsid w:val="0084579F"/>
    <w:rsid w:val="008467A9"/>
    <w:rsid w:val="00855296"/>
    <w:rsid w:val="008562D4"/>
    <w:rsid w:val="00857541"/>
    <w:rsid w:val="00857F37"/>
    <w:rsid w:val="00860315"/>
    <w:rsid w:val="00862811"/>
    <w:rsid w:val="00864957"/>
    <w:rsid w:val="00864A24"/>
    <w:rsid w:val="00865938"/>
    <w:rsid w:val="00871147"/>
    <w:rsid w:val="00873614"/>
    <w:rsid w:val="00873915"/>
    <w:rsid w:val="00874D2F"/>
    <w:rsid w:val="00881D4C"/>
    <w:rsid w:val="00882E24"/>
    <w:rsid w:val="008857AF"/>
    <w:rsid w:val="008911F2"/>
    <w:rsid w:val="0089443A"/>
    <w:rsid w:val="00896294"/>
    <w:rsid w:val="00896C30"/>
    <w:rsid w:val="0089789C"/>
    <w:rsid w:val="008A0C1C"/>
    <w:rsid w:val="008A3470"/>
    <w:rsid w:val="008A3D6C"/>
    <w:rsid w:val="008A4EFE"/>
    <w:rsid w:val="008B049B"/>
    <w:rsid w:val="008B0502"/>
    <w:rsid w:val="008B1FD0"/>
    <w:rsid w:val="008B302B"/>
    <w:rsid w:val="008B3704"/>
    <w:rsid w:val="008C1E59"/>
    <w:rsid w:val="008C52CD"/>
    <w:rsid w:val="008C605D"/>
    <w:rsid w:val="008C7A72"/>
    <w:rsid w:val="008D1E99"/>
    <w:rsid w:val="008E4FC9"/>
    <w:rsid w:val="008E7A0C"/>
    <w:rsid w:val="008E7E47"/>
    <w:rsid w:val="008F1CFF"/>
    <w:rsid w:val="008F2354"/>
    <w:rsid w:val="008F39A7"/>
    <w:rsid w:val="008F4D99"/>
    <w:rsid w:val="008F5AB6"/>
    <w:rsid w:val="008F7A3B"/>
    <w:rsid w:val="00902C05"/>
    <w:rsid w:val="00910F71"/>
    <w:rsid w:val="009110E8"/>
    <w:rsid w:val="00916A9B"/>
    <w:rsid w:val="00917591"/>
    <w:rsid w:val="00923ACD"/>
    <w:rsid w:val="00926CD1"/>
    <w:rsid w:val="009319F1"/>
    <w:rsid w:val="00933147"/>
    <w:rsid w:val="00933295"/>
    <w:rsid w:val="009339E7"/>
    <w:rsid w:val="00936C06"/>
    <w:rsid w:val="00936F66"/>
    <w:rsid w:val="009426B5"/>
    <w:rsid w:val="00945E11"/>
    <w:rsid w:val="00946491"/>
    <w:rsid w:val="00946ACA"/>
    <w:rsid w:val="00947A25"/>
    <w:rsid w:val="00950243"/>
    <w:rsid w:val="0095408C"/>
    <w:rsid w:val="00956634"/>
    <w:rsid w:val="00961A26"/>
    <w:rsid w:val="00965CAB"/>
    <w:rsid w:val="00970A57"/>
    <w:rsid w:val="00971717"/>
    <w:rsid w:val="00973D85"/>
    <w:rsid w:val="0097796F"/>
    <w:rsid w:val="00980CB8"/>
    <w:rsid w:val="00982307"/>
    <w:rsid w:val="009858AB"/>
    <w:rsid w:val="00986624"/>
    <w:rsid w:val="00990286"/>
    <w:rsid w:val="00992E47"/>
    <w:rsid w:val="009933BD"/>
    <w:rsid w:val="00994E5C"/>
    <w:rsid w:val="00994FBD"/>
    <w:rsid w:val="009953AC"/>
    <w:rsid w:val="009954EF"/>
    <w:rsid w:val="009A1375"/>
    <w:rsid w:val="009A1ABE"/>
    <w:rsid w:val="009A33F7"/>
    <w:rsid w:val="009B0917"/>
    <w:rsid w:val="009B0DB5"/>
    <w:rsid w:val="009B1769"/>
    <w:rsid w:val="009B1FE3"/>
    <w:rsid w:val="009B35EF"/>
    <w:rsid w:val="009B6955"/>
    <w:rsid w:val="009B7521"/>
    <w:rsid w:val="009C2675"/>
    <w:rsid w:val="009C421C"/>
    <w:rsid w:val="009C6098"/>
    <w:rsid w:val="009C772D"/>
    <w:rsid w:val="009D0D43"/>
    <w:rsid w:val="009D1DCC"/>
    <w:rsid w:val="009D4DD5"/>
    <w:rsid w:val="009D6BEF"/>
    <w:rsid w:val="009E000B"/>
    <w:rsid w:val="009E1200"/>
    <w:rsid w:val="009E1382"/>
    <w:rsid w:val="009E2152"/>
    <w:rsid w:val="009E2EA8"/>
    <w:rsid w:val="009E4C83"/>
    <w:rsid w:val="009F46CF"/>
    <w:rsid w:val="009F6869"/>
    <w:rsid w:val="009F7348"/>
    <w:rsid w:val="00A0215C"/>
    <w:rsid w:val="00A0319A"/>
    <w:rsid w:val="00A0705E"/>
    <w:rsid w:val="00A07877"/>
    <w:rsid w:val="00A121EF"/>
    <w:rsid w:val="00A15C27"/>
    <w:rsid w:val="00A16EA5"/>
    <w:rsid w:val="00A17219"/>
    <w:rsid w:val="00A21C9E"/>
    <w:rsid w:val="00A30B1D"/>
    <w:rsid w:val="00A3263C"/>
    <w:rsid w:val="00A334CE"/>
    <w:rsid w:val="00A33F90"/>
    <w:rsid w:val="00A352D1"/>
    <w:rsid w:val="00A36CDC"/>
    <w:rsid w:val="00A61B6D"/>
    <w:rsid w:val="00A620A6"/>
    <w:rsid w:val="00A65299"/>
    <w:rsid w:val="00A65C89"/>
    <w:rsid w:val="00A66053"/>
    <w:rsid w:val="00A66687"/>
    <w:rsid w:val="00A66761"/>
    <w:rsid w:val="00A6752C"/>
    <w:rsid w:val="00A6764A"/>
    <w:rsid w:val="00A70386"/>
    <w:rsid w:val="00A70C9C"/>
    <w:rsid w:val="00A7423F"/>
    <w:rsid w:val="00A761B7"/>
    <w:rsid w:val="00A81119"/>
    <w:rsid w:val="00A82EC6"/>
    <w:rsid w:val="00A9055A"/>
    <w:rsid w:val="00A906D0"/>
    <w:rsid w:val="00A9124B"/>
    <w:rsid w:val="00A9249D"/>
    <w:rsid w:val="00A92BA1"/>
    <w:rsid w:val="00A94560"/>
    <w:rsid w:val="00AA3D1E"/>
    <w:rsid w:val="00AA3E60"/>
    <w:rsid w:val="00AA434B"/>
    <w:rsid w:val="00AB1A1D"/>
    <w:rsid w:val="00AB46DB"/>
    <w:rsid w:val="00AB6E18"/>
    <w:rsid w:val="00AB7E22"/>
    <w:rsid w:val="00AC00C3"/>
    <w:rsid w:val="00AC2062"/>
    <w:rsid w:val="00AC293F"/>
    <w:rsid w:val="00AD0068"/>
    <w:rsid w:val="00AD0D83"/>
    <w:rsid w:val="00AD604D"/>
    <w:rsid w:val="00AE2525"/>
    <w:rsid w:val="00AE2674"/>
    <w:rsid w:val="00AE2B3E"/>
    <w:rsid w:val="00AE320A"/>
    <w:rsid w:val="00AE591E"/>
    <w:rsid w:val="00AE6D09"/>
    <w:rsid w:val="00AE7E52"/>
    <w:rsid w:val="00AF2631"/>
    <w:rsid w:val="00AF2F8E"/>
    <w:rsid w:val="00AF4BB8"/>
    <w:rsid w:val="00AF582E"/>
    <w:rsid w:val="00AF6D36"/>
    <w:rsid w:val="00AF7B70"/>
    <w:rsid w:val="00B00DD5"/>
    <w:rsid w:val="00B012FB"/>
    <w:rsid w:val="00B023FD"/>
    <w:rsid w:val="00B0261C"/>
    <w:rsid w:val="00B03951"/>
    <w:rsid w:val="00B03E4B"/>
    <w:rsid w:val="00B06E22"/>
    <w:rsid w:val="00B07570"/>
    <w:rsid w:val="00B12F15"/>
    <w:rsid w:val="00B21231"/>
    <w:rsid w:val="00B21722"/>
    <w:rsid w:val="00B22866"/>
    <w:rsid w:val="00B22A41"/>
    <w:rsid w:val="00B33E68"/>
    <w:rsid w:val="00B34E49"/>
    <w:rsid w:val="00B41CD8"/>
    <w:rsid w:val="00B46926"/>
    <w:rsid w:val="00B46C26"/>
    <w:rsid w:val="00B50BA1"/>
    <w:rsid w:val="00B51B54"/>
    <w:rsid w:val="00B51BD1"/>
    <w:rsid w:val="00B5493F"/>
    <w:rsid w:val="00B553B9"/>
    <w:rsid w:val="00B55DA4"/>
    <w:rsid w:val="00B56697"/>
    <w:rsid w:val="00B56ED3"/>
    <w:rsid w:val="00B64102"/>
    <w:rsid w:val="00B65667"/>
    <w:rsid w:val="00B66149"/>
    <w:rsid w:val="00B67FC6"/>
    <w:rsid w:val="00B71051"/>
    <w:rsid w:val="00B719B3"/>
    <w:rsid w:val="00B720BF"/>
    <w:rsid w:val="00B72CA4"/>
    <w:rsid w:val="00B72E50"/>
    <w:rsid w:val="00B7674F"/>
    <w:rsid w:val="00B76787"/>
    <w:rsid w:val="00B77867"/>
    <w:rsid w:val="00B93F2B"/>
    <w:rsid w:val="00BA0B84"/>
    <w:rsid w:val="00BA0DCE"/>
    <w:rsid w:val="00BA1C3D"/>
    <w:rsid w:val="00BA229F"/>
    <w:rsid w:val="00BA4614"/>
    <w:rsid w:val="00BA63F8"/>
    <w:rsid w:val="00BB6C6D"/>
    <w:rsid w:val="00BB7DD4"/>
    <w:rsid w:val="00BC0167"/>
    <w:rsid w:val="00BC2D87"/>
    <w:rsid w:val="00BC4B5D"/>
    <w:rsid w:val="00BC4C99"/>
    <w:rsid w:val="00BC629B"/>
    <w:rsid w:val="00BC7A0C"/>
    <w:rsid w:val="00BD129C"/>
    <w:rsid w:val="00BD2279"/>
    <w:rsid w:val="00BD2D94"/>
    <w:rsid w:val="00BD352A"/>
    <w:rsid w:val="00BE19CB"/>
    <w:rsid w:val="00BE32E7"/>
    <w:rsid w:val="00BE5403"/>
    <w:rsid w:val="00BF046C"/>
    <w:rsid w:val="00BF1DA4"/>
    <w:rsid w:val="00BF4968"/>
    <w:rsid w:val="00BF549A"/>
    <w:rsid w:val="00C00208"/>
    <w:rsid w:val="00C01126"/>
    <w:rsid w:val="00C05340"/>
    <w:rsid w:val="00C11132"/>
    <w:rsid w:val="00C120F2"/>
    <w:rsid w:val="00C12B6C"/>
    <w:rsid w:val="00C13E37"/>
    <w:rsid w:val="00C15C70"/>
    <w:rsid w:val="00C1687D"/>
    <w:rsid w:val="00C17371"/>
    <w:rsid w:val="00C206A0"/>
    <w:rsid w:val="00C213A2"/>
    <w:rsid w:val="00C23983"/>
    <w:rsid w:val="00C24D79"/>
    <w:rsid w:val="00C30DED"/>
    <w:rsid w:val="00C3590F"/>
    <w:rsid w:val="00C35E98"/>
    <w:rsid w:val="00C37089"/>
    <w:rsid w:val="00C37A43"/>
    <w:rsid w:val="00C4021F"/>
    <w:rsid w:val="00C41FE9"/>
    <w:rsid w:val="00C42120"/>
    <w:rsid w:val="00C46F66"/>
    <w:rsid w:val="00C478E7"/>
    <w:rsid w:val="00C565DF"/>
    <w:rsid w:val="00C575F4"/>
    <w:rsid w:val="00C62137"/>
    <w:rsid w:val="00C637B7"/>
    <w:rsid w:val="00C72A60"/>
    <w:rsid w:val="00C72BF8"/>
    <w:rsid w:val="00C734F7"/>
    <w:rsid w:val="00C741B6"/>
    <w:rsid w:val="00C77CA1"/>
    <w:rsid w:val="00C87214"/>
    <w:rsid w:val="00C919BE"/>
    <w:rsid w:val="00C937D9"/>
    <w:rsid w:val="00C9396C"/>
    <w:rsid w:val="00C952D0"/>
    <w:rsid w:val="00C9580A"/>
    <w:rsid w:val="00CA104E"/>
    <w:rsid w:val="00CA1972"/>
    <w:rsid w:val="00CA4A6C"/>
    <w:rsid w:val="00CA5771"/>
    <w:rsid w:val="00CA620A"/>
    <w:rsid w:val="00CA6C8C"/>
    <w:rsid w:val="00CB1E33"/>
    <w:rsid w:val="00CB36FD"/>
    <w:rsid w:val="00CB3B36"/>
    <w:rsid w:val="00CB6225"/>
    <w:rsid w:val="00CC3CB4"/>
    <w:rsid w:val="00CC6D49"/>
    <w:rsid w:val="00CC7C27"/>
    <w:rsid w:val="00CD3FF5"/>
    <w:rsid w:val="00CD4120"/>
    <w:rsid w:val="00CD433E"/>
    <w:rsid w:val="00CD481C"/>
    <w:rsid w:val="00CD6010"/>
    <w:rsid w:val="00CD65CD"/>
    <w:rsid w:val="00CD7691"/>
    <w:rsid w:val="00CD79D4"/>
    <w:rsid w:val="00CE080A"/>
    <w:rsid w:val="00CE0919"/>
    <w:rsid w:val="00CE1542"/>
    <w:rsid w:val="00CE4762"/>
    <w:rsid w:val="00CE52DC"/>
    <w:rsid w:val="00CF056D"/>
    <w:rsid w:val="00CF1D97"/>
    <w:rsid w:val="00CF4F9A"/>
    <w:rsid w:val="00CF626B"/>
    <w:rsid w:val="00D01F2E"/>
    <w:rsid w:val="00D0273C"/>
    <w:rsid w:val="00D04E1F"/>
    <w:rsid w:val="00D129BB"/>
    <w:rsid w:val="00D12D9D"/>
    <w:rsid w:val="00D14DE5"/>
    <w:rsid w:val="00D167A0"/>
    <w:rsid w:val="00D20A34"/>
    <w:rsid w:val="00D20AAA"/>
    <w:rsid w:val="00D22F38"/>
    <w:rsid w:val="00D24ADC"/>
    <w:rsid w:val="00D2532F"/>
    <w:rsid w:val="00D26414"/>
    <w:rsid w:val="00D26D73"/>
    <w:rsid w:val="00D331D8"/>
    <w:rsid w:val="00D34DEF"/>
    <w:rsid w:val="00D34FF5"/>
    <w:rsid w:val="00D3524A"/>
    <w:rsid w:val="00D35AAC"/>
    <w:rsid w:val="00D4707F"/>
    <w:rsid w:val="00D47597"/>
    <w:rsid w:val="00D50B4E"/>
    <w:rsid w:val="00D519B5"/>
    <w:rsid w:val="00D56EAF"/>
    <w:rsid w:val="00D57A08"/>
    <w:rsid w:val="00D73974"/>
    <w:rsid w:val="00D75118"/>
    <w:rsid w:val="00D7608E"/>
    <w:rsid w:val="00D77508"/>
    <w:rsid w:val="00D80DFE"/>
    <w:rsid w:val="00D83AFC"/>
    <w:rsid w:val="00D85D12"/>
    <w:rsid w:val="00D85E2E"/>
    <w:rsid w:val="00D86EF6"/>
    <w:rsid w:val="00D96B4B"/>
    <w:rsid w:val="00D97AC6"/>
    <w:rsid w:val="00DB3B55"/>
    <w:rsid w:val="00DB43D5"/>
    <w:rsid w:val="00DB4EA6"/>
    <w:rsid w:val="00DB4EB0"/>
    <w:rsid w:val="00DB6E84"/>
    <w:rsid w:val="00DC0390"/>
    <w:rsid w:val="00DC4FAF"/>
    <w:rsid w:val="00DC5A8A"/>
    <w:rsid w:val="00DC62B0"/>
    <w:rsid w:val="00DC7386"/>
    <w:rsid w:val="00DD35FF"/>
    <w:rsid w:val="00DD5251"/>
    <w:rsid w:val="00DF298E"/>
    <w:rsid w:val="00DF43DC"/>
    <w:rsid w:val="00DF7370"/>
    <w:rsid w:val="00E037D4"/>
    <w:rsid w:val="00E0443D"/>
    <w:rsid w:val="00E0751B"/>
    <w:rsid w:val="00E078B6"/>
    <w:rsid w:val="00E10A52"/>
    <w:rsid w:val="00E10F6A"/>
    <w:rsid w:val="00E1437C"/>
    <w:rsid w:val="00E21378"/>
    <w:rsid w:val="00E23458"/>
    <w:rsid w:val="00E27A92"/>
    <w:rsid w:val="00E30B60"/>
    <w:rsid w:val="00E321B4"/>
    <w:rsid w:val="00E352F9"/>
    <w:rsid w:val="00E357B4"/>
    <w:rsid w:val="00E3666B"/>
    <w:rsid w:val="00E36844"/>
    <w:rsid w:val="00E4052D"/>
    <w:rsid w:val="00E45568"/>
    <w:rsid w:val="00E5200B"/>
    <w:rsid w:val="00E52FA4"/>
    <w:rsid w:val="00E533DF"/>
    <w:rsid w:val="00E55AF2"/>
    <w:rsid w:val="00E5706E"/>
    <w:rsid w:val="00E57D4A"/>
    <w:rsid w:val="00E6356C"/>
    <w:rsid w:val="00E646DB"/>
    <w:rsid w:val="00E6679B"/>
    <w:rsid w:val="00E67B40"/>
    <w:rsid w:val="00E70D34"/>
    <w:rsid w:val="00E73CBB"/>
    <w:rsid w:val="00E75C13"/>
    <w:rsid w:val="00E851C7"/>
    <w:rsid w:val="00E86FD7"/>
    <w:rsid w:val="00E91C56"/>
    <w:rsid w:val="00E9285D"/>
    <w:rsid w:val="00E961BA"/>
    <w:rsid w:val="00EA27CA"/>
    <w:rsid w:val="00EA7BCF"/>
    <w:rsid w:val="00EB32DA"/>
    <w:rsid w:val="00EB3D40"/>
    <w:rsid w:val="00EB3EC2"/>
    <w:rsid w:val="00EB694B"/>
    <w:rsid w:val="00EB6B51"/>
    <w:rsid w:val="00EC0395"/>
    <w:rsid w:val="00EC2B13"/>
    <w:rsid w:val="00EC3E17"/>
    <w:rsid w:val="00EC4B21"/>
    <w:rsid w:val="00ED2E90"/>
    <w:rsid w:val="00ED4224"/>
    <w:rsid w:val="00ED46DE"/>
    <w:rsid w:val="00EE0677"/>
    <w:rsid w:val="00EE1EC8"/>
    <w:rsid w:val="00EF14C4"/>
    <w:rsid w:val="00EF706F"/>
    <w:rsid w:val="00EF73E3"/>
    <w:rsid w:val="00F11849"/>
    <w:rsid w:val="00F143EC"/>
    <w:rsid w:val="00F1572F"/>
    <w:rsid w:val="00F15F4C"/>
    <w:rsid w:val="00F167D5"/>
    <w:rsid w:val="00F17CEE"/>
    <w:rsid w:val="00F2084B"/>
    <w:rsid w:val="00F231BB"/>
    <w:rsid w:val="00F35DA1"/>
    <w:rsid w:val="00F36A78"/>
    <w:rsid w:val="00F36FE7"/>
    <w:rsid w:val="00F43B2E"/>
    <w:rsid w:val="00F4476B"/>
    <w:rsid w:val="00F454E2"/>
    <w:rsid w:val="00F517D5"/>
    <w:rsid w:val="00F5557F"/>
    <w:rsid w:val="00F57E4E"/>
    <w:rsid w:val="00F57EFE"/>
    <w:rsid w:val="00F57FF2"/>
    <w:rsid w:val="00F60268"/>
    <w:rsid w:val="00F6717C"/>
    <w:rsid w:val="00F67E50"/>
    <w:rsid w:val="00F71C51"/>
    <w:rsid w:val="00F73CB0"/>
    <w:rsid w:val="00F765FD"/>
    <w:rsid w:val="00F76EFC"/>
    <w:rsid w:val="00F83CEF"/>
    <w:rsid w:val="00F83EF7"/>
    <w:rsid w:val="00F83F90"/>
    <w:rsid w:val="00F857A1"/>
    <w:rsid w:val="00F85994"/>
    <w:rsid w:val="00F932E1"/>
    <w:rsid w:val="00F9404B"/>
    <w:rsid w:val="00FA441B"/>
    <w:rsid w:val="00FA4B22"/>
    <w:rsid w:val="00FB16C1"/>
    <w:rsid w:val="00FB1E81"/>
    <w:rsid w:val="00FB2D8A"/>
    <w:rsid w:val="00FB352C"/>
    <w:rsid w:val="00FB5111"/>
    <w:rsid w:val="00FC0B6A"/>
    <w:rsid w:val="00FC28B9"/>
    <w:rsid w:val="00FD54A0"/>
    <w:rsid w:val="00FD653D"/>
    <w:rsid w:val="00FE03CC"/>
    <w:rsid w:val="00FE0942"/>
    <w:rsid w:val="00FE0C00"/>
    <w:rsid w:val="00FE428F"/>
    <w:rsid w:val="00FE4FA1"/>
    <w:rsid w:val="00FE545C"/>
    <w:rsid w:val="00FE5751"/>
    <w:rsid w:val="00FE57F0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BBFA911"/>
  <w15:docId w15:val="{DF55ACAB-630A-4AD1-B44B-6448E6D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AC6"/>
    <w:pPr>
      <w:spacing w:before="120" w:after="120" w:line="300" w:lineRule="atLeast"/>
    </w:pPr>
    <w:rPr>
      <w:rFonts w:ascii="Arial" w:hAnsi="Arial"/>
      <w:sz w:val="22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B012FB"/>
    <w:pPr>
      <w:keepNext/>
      <w:spacing w:before="240" w:line="240" w:lineRule="auto"/>
      <w:outlineLvl w:val="0"/>
    </w:pPr>
    <w:rPr>
      <w:rFonts w:cs="Arial"/>
      <w:bCs/>
      <w:color w:val="0099F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4EA6"/>
    <w:pPr>
      <w:keepNext/>
      <w:spacing w:before="240"/>
      <w:outlineLvl w:val="1"/>
    </w:pPr>
    <w:rPr>
      <w:rFonts w:cs="Arial"/>
      <w:bCs/>
      <w:iCs/>
      <w:color w:val="80808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B4EA6"/>
    <w:pPr>
      <w:keepNext/>
      <w:spacing w:before="24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Heading1"/>
    <w:next w:val="Documentsubtitle"/>
    <w:link w:val="DocumenttitleChar"/>
    <w:rsid w:val="00145C7F"/>
    <w:pPr>
      <w:pBdr>
        <w:bottom w:val="single" w:sz="4" w:space="1" w:color="808080"/>
      </w:pBdr>
      <w:spacing w:before="120"/>
    </w:pPr>
    <w:rPr>
      <w:sz w:val="56"/>
    </w:rPr>
  </w:style>
  <w:style w:type="paragraph" w:styleId="Header">
    <w:name w:val="header"/>
    <w:basedOn w:val="Normal"/>
    <w:rsid w:val="0007623E"/>
    <w:pPr>
      <w:pBdr>
        <w:top w:val="single" w:sz="4" w:space="6" w:color="336699"/>
        <w:bottom w:val="single" w:sz="4" w:space="6" w:color="336699"/>
      </w:pBdr>
      <w:tabs>
        <w:tab w:val="center" w:pos="4153"/>
        <w:tab w:val="right" w:pos="8306"/>
      </w:tabs>
      <w:spacing w:line="240" w:lineRule="auto"/>
    </w:pPr>
    <w:rPr>
      <w:color w:val="808080"/>
      <w:sz w:val="16"/>
    </w:rPr>
  </w:style>
  <w:style w:type="paragraph" w:styleId="Footer">
    <w:name w:val="footer"/>
    <w:basedOn w:val="Normal"/>
    <w:rsid w:val="0007623E"/>
    <w:pPr>
      <w:pBdr>
        <w:top w:val="single" w:sz="4" w:space="4" w:color="336699"/>
      </w:pBdr>
      <w:tabs>
        <w:tab w:val="center" w:pos="4153"/>
        <w:tab w:val="right" w:pos="8306"/>
      </w:tabs>
      <w:spacing w:before="0" w:after="0" w:line="240" w:lineRule="auto"/>
    </w:pPr>
    <w:rPr>
      <w:color w:val="808080"/>
      <w:sz w:val="16"/>
    </w:rPr>
  </w:style>
  <w:style w:type="table" w:styleId="TableGrid">
    <w:name w:val="Table Grid"/>
    <w:basedOn w:val="TableNormal"/>
    <w:rsid w:val="00F67E50"/>
    <w:rPr>
      <w:rFonts w:ascii="Arial" w:hAnsi="Arial"/>
    </w:rPr>
    <w:tblPr>
      <w:tblStyleRowBandSize w:val="1"/>
      <w:tblInd w:w="0" w:type="dxa"/>
      <w:tblBorders>
        <w:top w:val="single" w:sz="4" w:space="0" w:color="336699"/>
        <w:left w:val="single" w:sz="4" w:space="0" w:color="336699"/>
        <w:bottom w:val="single" w:sz="4" w:space="0" w:color="336699"/>
        <w:right w:val="single" w:sz="4" w:space="0" w:color="336699"/>
        <w:insideH w:val="single" w:sz="4" w:space="0" w:color="336699"/>
        <w:insideV w:val="single" w:sz="4" w:space="0" w:color="3366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rFonts w:ascii="Symbol" w:hAnsi="Symbol"/>
        <w:b/>
        <w:color w:val="FFFFFF"/>
        <w:sz w:val="20"/>
      </w:rPr>
      <w:tblPr/>
      <w:tcPr>
        <w:shd w:val="clear" w:color="auto" w:fill="336699"/>
      </w:tcPr>
    </w:tblStylePr>
    <w:tblStylePr w:type="band1Horz">
      <w:rPr>
        <w:rFonts w:ascii="Symbol" w:hAnsi="Symbol"/>
        <w:color w:val="auto"/>
        <w:sz w:val="20"/>
      </w:rPr>
    </w:tblStylePr>
    <w:tblStylePr w:type="band2Horz">
      <w:rPr>
        <w:color w:val="auto"/>
      </w:rPr>
    </w:tblStylePr>
  </w:style>
  <w:style w:type="paragraph" w:customStyle="1" w:styleId="Documentsubtitle">
    <w:name w:val="Document sub title"/>
    <w:basedOn w:val="Normal"/>
    <w:next w:val="Normal"/>
    <w:rsid w:val="00DB4EA6"/>
    <w:pPr>
      <w:spacing w:before="0" w:after="320"/>
    </w:pPr>
    <w:rPr>
      <w:color w:val="808080"/>
      <w:sz w:val="28"/>
    </w:rPr>
  </w:style>
  <w:style w:type="paragraph" w:customStyle="1" w:styleId="bullet">
    <w:name w:val="bullet"/>
    <w:basedOn w:val="Normal"/>
    <w:rsid w:val="00457EC5"/>
    <w:pPr>
      <w:numPr>
        <w:numId w:val="1"/>
      </w:numPr>
    </w:pPr>
  </w:style>
  <w:style w:type="character" w:customStyle="1" w:styleId="Heading1Char">
    <w:name w:val="Heading 1 Char"/>
    <w:link w:val="Heading1"/>
    <w:rsid w:val="00B012FB"/>
    <w:rPr>
      <w:rFonts w:ascii="Arial" w:hAnsi="Arial" w:cs="Arial"/>
      <w:bCs/>
      <w:color w:val="0099FF"/>
      <w:kern w:val="32"/>
      <w:sz w:val="32"/>
      <w:szCs w:val="32"/>
      <w:lang w:eastAsia="en-AU"/>
    </w:rPr>
  </w:style>
  <w:style w:type="character" w:customStyle="1" w:styleId="Heading3Char">
    <w:name w:val="Heading 3 Char"/>
    <w:link w:val="Heading3"/>
    <w:rsid w:val="005F4E97"/>
    <w:rPr>
      <w:rFonts w:ascii="Arial" w:hAnsi="Arial" w:cs="Arial"/>
      <w:b/>
      <w:bCs/>
      <w:sz w:val="22"/>
      <w:szCs w:val="26"/>
      <w:lang w:val="en-AU" w:eastAsia="en-AU" w:bidi="ar-SA"/>
    </w:rPr>
  </w:style>
  <w:style w:type="paragraph" w:customStyle="1" w:styleId="ColorfulList-Accent11">
    <w:name w:val="Colorful List - Accent 11"/>
    <w:basedOn w:val="Normal"/>
    <w:uiPriority w:val="34"/>
    <w:qFormat/>
    <w:rsid w:val="00E36844"/>
    <w:pPr>
      <w:ind w:left="720"/>
    </w:pPr>
  </w:style>
  <w:style w:type="paragraph" w:styleId="EndnoteText">
    <w:name w:val="endnote text"/>
    <w:basedOn w:val="Normal"/>
    <w:link w:val="EndnoteTextChar"/>
    <w:rsid w:val="00A70386"/>
    <w:rPr>
      <w:sz w:val="20"/>
      <w:szCs w:val="20"/>
    </w:rPr>
  </w:style>
  <w:style w:type="character" w:customStyle="1" w:styleId="EndnoteTextChar">
    <w:name w:val="Endnote Text Char"/>
    <w:link w:val="EndnoteText"/>
    <w:rsid w:val="00A70386"/>
    <w:rPr>
      <w:rFonts w:ascii="Arial" w:hAnsi="Arial"/>
    </w:rPr>
  </w:style>
  <w:style w:type="character" w:styleId="EndnoteReference">
    <w:name w:val="endnote reference"/>
    <w:rsid w:val="00A70386"/>
    <w:rPr>
      <w:vertAlign w:val="superscript"/>
    </w:rPr>
  </w:style>
  <w:style w:type="paragraph" w:styleId="FootnoteText">
    <w:name w:val="footnote text"/>
    <w:basedOn w:val="Normal"/>
    <w:link w:val="FootnoteTextChar"/>
    <w:rsid w:val="00571F78"/>
    <w:rPr>
      <w:sz w:val="20"/>
      <w:szCs w:val="20"/>
    </w:rPr>
  </w:style>
  <w:style w:type="character" w:customStyle="1" w:styleId="FootnoteTextChar">
    <w:name w:val="Footnote Text Char"/>
    <w:link w:val="FootnoteText"/>
    <w:rsid w:val="00571F78"/>
    <w:rPr>
      <w:rFonts w:ascii="Arial" w:hAnsi="Arial"/>
    </w:rPr>
  </w:style>
  <w:style w:type="character" w:styleId="FootnoteReference">
    <w:name w:val="footnote reference"/>
    <w:rsid w:val="00571F78"/>
    <w:rPr>
      <w:vertAlign w:val="superscript"/>
    </w:rPr>
  </w:style>
  <w:style w:type="character" w:styleId="CommentReference">
    <w:name w:val="annotation reference"/>
    <w:rsid w:val="006306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60C"/>
    <w:rPr>
      <w:sz w:val="20"/>
      <w:szCs w:val="20"/>
    </w:rPr>
  </w:style>
  <w:style w:type="character" w:customStyle="1" w:styleId="CommentTextChar">
    <w:name w:val="Comment Text Char"/>
    <w:link w:val="CommentText"/>
    <w:rsid w:val="0063060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3060C"/>
    <w:rPr>
      <w:b/>
      <w:bCs/>
    </w:rPr>
  </w:style>
  <w:style w:type="character" w:customStyle="1" w:styleId="CommentSubjectChar">
    <w:name w:val="Comment Subject Char"/>
    <w:link w:val="CommentSubject"/>
    <w:rsid w:val="0063060C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6306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06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588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B12F15"/>
    <w:rPr>
      <w:color w:val="0000FF"/>
      <w:u w:val="single"/>
    </w:rPr>
  </w:style>
  <w:style w:type="paragraph" w:styleId="Revision">
    <w:name w:val="Revision"/>
    <w:hidden/>
    <w:uiPriority w:val="99"/>
    <w:semiHidden/>
    <w:rsid w:val="00B023FD"/>
    <w:rPr>
      <w:rFonts w:ascii="Arial" w:hAnsi="Arial"/>
      <w:sz w:val="22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84B6E"/>
    <w:pPr>
      <w:keepLines/>
      <w:spacing w:before="480" w:after="0" w:line="276" w:lineRule="auto"/>
      <w:outlineLvl w:val="9"/>
    </w:pPr>
    <w:rPr>
      <w:rFonts w:eastAsia="MS Gothic" w:cs="Times New Roman"/>
      <w:b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CB1E33"/>
  </w:style>
  <w:style w:type="paragraph" w:styleId="TOC2">
    <w:name w:val="toc 2"/>
    <w:basedOn w:val="Normal"/>
    <w:next w:val="Normal"/>
    <w:autoRedefine/>
    <w:uiPriority w:val="39"/>
    <w:rsid w:val="00CB1E33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CB1E33"/>
    <w:pPr>
      <w:ind w:left="440"/>
    </w:pPr>
  </w:style>
  <w:style w:type="table" w:styleId="TableColumns5">
    <w:name w:val="Table Columns 5"/>
    <w:basedOn w:val="TableNormal"/>
    <w:rsid w:val="00440A78"/>
    <w:pPr>
      <w:spacing w:before="120" w:after="120" w:line="30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B012FB"/>
    <w:pPr>
      <w:numPr>
        <w:numId w:val="20"/>
      </w:numPr>
      <w:spacing w:before="0" w:after="0" w:line="276" w:lineRule="auto"/>
      <w:contextualSpacing/>
    </w:pPr>
    <w:rPr>
      <w:rFonts w:eastAsia="Calibri"/>
      <w:szCs w:val="22"/>
      <w:lang w:eastAsia="en-US"/>
    </w:rPr>
  </w:style>
  <w:style w:type="paragraph" w:customStyle="1" w:styleId="Title2">
    <w:name w:val="Title 2"/>
    <w:basedOn w:val="Documenttitle"/>
    <w:link w:val="Title2Char"/>
    <w:qFormat/>
    <w:rsid w:val="00331FEF"/>
  </w:style>
  <w:style w:type="character" w:styleId="Emphasis">
    <w:name w:val="Emphasis"/>
    <w:qFormat/>
    <w:rsid w:val="00864957"/>
    <w:rPr>
      <w:i/>
      <w:iCs/>
    </w:rPr>
  </w:style>
  <w:style w:type="character" w:customStyle="1" w:styleId="DocumenttitleChar">
    <w:name w:val="Document title Char"/>
    <w:link w:val="Documenttitle"/>
    <w:rsid w:val="00331FEF"/>
    <w:rPr>
      <w:rFonts w:ascii="Arial" w:hAnsi="Arial" w:cs="Arial"/>
      <w:bCs/>
      <w:color w:val="336699"/>
      <w:kern w:val="32"/>
      <w:sz w:val="56"/>
      <w:szCs w:val="32"/>
      <w:lang w:val="en-AU" w:eastAsia="en-AU" w:bidi="ar-SA"/>
    </w:rPr>
  </w:style>
  <w:style w:type="character" w:customStyle="1" w:styleId="Title2Char">
    <w:name w:val="Title 2 Char"/>
    <w:basedOn w:val="DocumenttitleChar"/>
    <w:link w:val="Title2"/>
    <w:rsid w:val="00331FEF"/>
    <w:rPr>
      <w:rFonts w:ascii="Arial" w:hAnsi="Arial" w:cs="Arial"/>
      <w:bCs/>
      <w:color w:val="336699"/>
      <w:kern w:val="32"/>
      <w:sz w:val="56"/>
      <w:szCs w:val="32"/>
      <w:lang w:val="en-AU" w:eastAsia="en-AU" w:bidi="ar-SA"/>
    </w:rPr>
  </w:style>
  <w:style w:type="table" w:styleId="TableElegant">
    <w:name w:val="Table Elegant"/>
    <w:basedOn w:val="TableNormal"/>
    <w:rsid w:val="0010022E"/>
    <w:pPr>
      <w:spacing w:before="120" w:after="120" w:line="30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41">
    <w:name w:val="Plain Table 41"/>
    <w:basedOn w:val="TableNormal"/>
    <w:uiPriority w:val="44"/>
    <w:rsid w:val="0010022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3Deffects3">
    <w:name w:val="Table 3D effects 3"/>
    <w:basedOn w:val="TableNormal"/>
    <w:rsid w:val="0010022E"/>
    <w:pPr>
      <w:spacing w:before="120" w:after="120" w:line="30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31">
    <w:name w:val="Plain Table 31"/>
    <w:basedOn w:val="TableNormal"/>
    <w:uiPriority w:val="43"/>
    <w:rsid w:val="0010022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Contemporary">
    <w:name w:val="Table Contemporary"/>
    <w:basedOn w:val="TableNormal"/>
    <w:rsid w:val="00923ACD"/>
    <w:pPr>
      <w:spacing w:before="120" w:after="120" w:line="300" w:lineRule="atLeast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qFormat/>
    <w:rsid w:val="00702285"/>
    <w:rPr>
      <w:b/>
      <w:bCs/>
    </w:rPr>
  </w:style>
  <w:style w:type="paragraph" w:styleId="ListNumber">
    <w:name w:val="List Number"/>
    <w:basedOn w:val="Normal"/>
    <w:rsid w:val="00197FE1"/>
    <w:pPr>
      <w:numPr>
        <w:numId w:val="23"/>
      </w:numPr>
      <w:spacing w:before="60" w:after="60" w:line="264" w:lineRule="auto"/>
    </w:pPr>
    <w:rPr>
      <w:lang w:eastAsia="en-US"/>
    </w:rPr>
  </w:style>
  <w:style w:type="numbering" w:customStyle="1" w:styleId="StyleNumbered">
    <w:name w:val="Style Numbered"/>
    <w:basedOn w:val="NoList"/>
    <w:rsid w:val="00197FE1"/>
    <w:pPr>
      <w:numPr>
        <w:numId w:val="22"/>
      </w:numPr>
    </w:pPr>
  </w:style>
  <w:style w:type="paragraph" w:styleId="ListNumber2">
    <w:name w:val="List Number 2"/>
    <w:basedOn w:val="Normal"/>
    <w:rsid w:val="00197FE1"/>
    <w:pPr>
      <w:numPr>
        <w:ilvl w:val="1"/>
        <w:numId w:val="23"/>
      </w:numPr>
      <w:spacing w:before="60" w:after="60" w:line="264" w:lineRule="auto"/>
    </w:pPr>
    <w:rPr>
      <w:lang w:eastAsia="en-US"/>
    </w:rPr>
  </w:style>
  <w:style w:type="paragraph" w:styleId="ListNumber3">
    <w:name w:val="List Number 3"/>
    <w:basedOn w:val="Normal"/>
    <w:rsid w:val="00197FE1"/>
    <w:pPr>
      <w:numPr>
        <w:ilvl w:val="2"/>
        <w:numId w:val="23"/>
      </w:numPr>
      <w:spacing w:before="60" w:after="60" w:line="264" w:lineRule="auto"/>
    </w:pPr>
    <w:rPr>
      <w:lang w:eastAsia="en-US"/>
    </w:rPr>
  </w:style>
  <w:style w:type="paragraph" w:styleId="ListNumber4">
    <w:name w:val="List Number 4"/>
    <w:basedOn w:val="Normal"/>
    <w:rsid w:val="00197FE1"/>
    <w:pPr>
      <w:numPr>
        <w:ilvl w:val="3"/>
        <w:numId w:val="23"/>
      </w:numPr>
      <w:spacing w:after="60" w:line="264" w:lineRule="auto"/>
    </w:pPr>
    <w:rPr>
      <w:lang w:eastAsia="en-US"/>
    </w:rPr>
  </w:style>
  <w:style w:type="paragraph" w:styleId="ListNumber5">
    <w:name w:val="List Number 5"/>
    <w:basedOn w:val="Normal"/>
    <w:rsid w:val="00197FE1"/>
    <w:pPr>
      <w:numPr>
        <w:ilvl w:val="4"/>
        <w:numId w:val="23"/>
      </w:numPr>
      <w:spacing w:after="60" w:line="264" w:lineRule="auto"/>
    </w:pPr>
    <w:rPr>
      <w:lang w:eastAsia="en-US"/>
    </w:rPr>
  </w:style>
  <w:style w:type="paragraph" w:customStyle="1" w:styleId="Tabletext">
    <w:name w:val="Table text"/>
    <w:basedOn w:val="Normal"/>
    <w:rsid w:val="00197FE1"/>
    <w:pPr>
      <w:spacing w:before="20" w:after="20" w:line="264" w:lineRule="auto"/>
    </w:pPr>
    <w:rPr>
      <w:sz w:val="20"/>
      <w:szCs w:val="20"/>
      <w:lang w:eastAsia="en-US"/>
    </w:rPr>
  </w:style>
  <w:style w:type="paragraph" w:customStyle="1" w:styleId="Tableheadings">
    <w:name w:val="Table headings"/>
    <w:basedOn w:val="Normal"/>
    <w:rsid w:val="00197FE1"/>
    <w:pPr>
      <w:spacing w:before="180" w:after="60" w:line="264" w:lineRule="auto"/>
    </w:pPr>
    <w:rPr>
      <w:lang w:eastAsia="en-US"/>
    </w:rPr>
  </w:style>
  <w:style w:type="paragraph" w:customStyle="1" w:styleId="Tablesub-heading">
    <w:name w:val="Table sub-heading"/>
    <w:basedOn w:val="Normal"/>
    <w:rsid w:val="00197FE1"/>
    <w:pPr>
      <w:spacing w:line="240" w:lineRule="auto"/>
    </w:pPr>
    <w:rPr>
      <w:b/>
    </w:rPr>
  </w:style>
  <w:style w:type="character" w:customStyle="1" w:styleId="Heading2Char">
    <w:name w:val="Heading 2 Char"/>
    <w:link w:val="Heading2"/>
    <w:rsid w:val="00197FE1"/>
    <w:rPr>
      <w:rFonts w:ascii="Arial" w:hAnsi="Arial" w:cs="Arial"/>
      <w:bCs/>
      <w:iCs/>
      <w:color w:val="808080"/>
      <w:sz w:val="28"/>
      <w:szCs w:val="28"/>
      <w:lang w:eastAsia="en-AU"/>
    </w:rPr>
  </w:style>
  <w:style w:type="table" w:styleId="TableGridLight">
    <w:name w:val="Grid Table Light"/>
    <w:basedOn w:val="TableNormal"/>
    <w:uiPriority w:val="40"/>
    <w:rsid w:val="007D689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0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65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57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4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23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4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8ACBBBA95EF4DA653B91E70A2A033" ma:contentTypeVersion="3" ma:contentTypeDescription="Create a new document." ma:contentTypeScope="" ma:versionID="4494de2099a418d95baad06df6abc7af">
  <xsd:schema xmlns:xsd="http://www.w3.org/2001/XMLSchema" xmlns:xs="http://www.w3.org/2001/XMLSchema" xmlns:p="http://schemas.microsoft.com/office/2006/metadata/properties" xmlns:ns1="http://schemas.microsoft.com/sharepoint/v3" xmlns:ns2="2eff356e-8e3a-48b1-b63a-f741ec68b3c7" targetNamespace="http://schemas.microsoft.com/office/2006/metadata/properties" ma:root="true" ma:fieldsID="817656e5c93aabed62b09d3294f9118e" ns1:_="" ns2:_="">
    <xsd:import namespace="http://schemas.microsoft.com/sharepoint/v3"/>
    <xsd:import namespace="2eff356e-8e3a-48b1-b63a-f741ec68b3c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Form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f356e-8e3a-48b1-b63a-f741ec68b3c7" elementFormDefault="qualified">
    <xsd:import namespace="http://schemas.microsoft.com/office/2006/documentManagement/types"/>
    <xsd:import namespace="http://schemas.microsoft.com/office/infopath/2007/PartnerControls"/>
    <xsd:element name="_Format" ma:index="10" nillable="true" ma:displayName="Format" ma:description="Media-type, file format or dimensions" ma:internalName="_Forma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1818-69FF-4F15-A505-64D36F6701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1D9D4-2D35-4D6D-9877-C3E774AAD32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404C06A-9023-46E8-BE53-E242F9CE0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eff356e-8e3a-48b1-b63a-f741ec68b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CD2F4-BDC4-45EB-B3F2-87C7D3B7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305AF839</Template>
  <TotalTime>9</TotalTime>
  <Pages>3</Pages>
  <Words>415</Words>
  <Characters>2286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title</vt:lpstr>
    </vt:vector>
  </TitlesOfParts>
  <Company>Queensland Government</Company>
  <LinksUpToDate>false</LinksUpToDate>
  <CharactersWithSpaces>2696</CharactersWithSpaces>
  <SharedDoc>false</SharedDoc>
  <HLinks>
    <vt:vector size="168" baseType="variant">
      <vt:variant>
        <vt:i4>1966139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_Toc394394578</vt:lpwstr>
      </vt:variant>
      <vt:variant>
        <vt:i4>1966139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_Toc394394577</vt:lpwstr>
      </vt:variant>
      <vt:variant>
        <vt:i4>1966139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_Toc394394576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_Toc394394575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_Toc394394574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_Toc394394573</vt:lpwstr>
      </vt:variant>
      <vt:variant>
        <vt:i4>1966139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_Toc394394572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_Toc394394571</vt:lpwstr>
      </vt:variant>
      <vt:variant>
        <vt:i4>1966139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_Toc394394570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_Toc394394569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_Toc394394568</vt:lpwstr>
      </vt:variant>
      <vt:variant>
        <vt:i4>2031675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_Toc394394567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_Toc394394566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_Toc394394565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_Toc394394564</vt:lpwstr>
      </vt:variant>
      <vt:variant>
        <vt:i4>2031675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_Toc394394563</vt:lpwstr>
      </vt:variant>
      <vt:variant>
        <vt:i4>2031675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_Toc394394562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_Toc394394561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_Toc394394560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_Toc394394559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_Toc394394558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_Toc394394557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_Toc394394556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_Toc394394555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_Toc394394554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_Toc394394553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_Toc394394552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_Toc394394551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title</dc:title>
  <dc:subject/>
  <dc:creator>skopplj</dc:creator>
  <cp:keywords/>
  <dc:description/>
  <cp:lastModifiedBy>Nguyen Loc Thien</cp:lastModifiedBy>
  <cp:revision>2</cp:revision>
  <cp:lastPrinted>2014-09-05T02:41:00Z</cp:lastPrinted>
  <dcterms:created xsi:type="dcterms:W3CDTF">2015-09-28T06:29:00Z</dcterms:created>
  <dcterms:modified xsi:type="dcterms:W3CDTF">2015-09-28T06:29:00Z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ormat">
    <vt:lpwstr/>
  </property>
  <property fmtid="{D5CDD505-2E9C-101B-9397-08002B2CF9AE}" pid="3" name="display_urn:schemas-microsoft-com:office:office#Editor">
    <vt:lpwstr>SKOPP Linda</vt:lpwstr>
  </property>
  <property fmtid="{D5CDD505-2E9C-101B-9397-08002B2CF9AE}" pid="4" name="TemplateUrl">
    <vt:lpwstr/>
  </property>
  <property fmtid="{D5CDD505-2E9C-101B-9397-08002B2CF9AE}" pid="5" name="Order">
    <vt:lpwstr>21500.0000000000</vt:lpwstr>
  </property>
  <property fmtid="{D5CDD505-2E9C-101B-9397-08002B2CF9AE}" pid="6" name="xd_ProgID">
    <vt:lpwstr/>
  </property>
  <property fmtid="{D5CDD505-2E9C-101B-9397-08002B2CF9AE}" pid="7" name="display_urn:schemas-microsoft-com:office:office#Author">
    <vt:lpwstr>SKOPP Linda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PublishingExpirationDate">
    <vt:lpwstr/>
  </property>
  <property fmtid="{D5CDD505-2E9C-101B-9397-08002B2CF9AE}" pid="11" name="PublishingStartDate">
    <vt:lpwstr/>
  </property>
</Properties>
</file>